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5073" w14:textId="72BE4E4F" w:rsidR="00C6006F" w:rsidRDefault="00685852">
      <w:pPr>
        <w:pStyle w:val="Ttulo"/>
        <w:jc w:val="right"/>
      </w:pPr>
      <w:proofErr w:type="spellStart"/>
      <w:r>
        <w:t>Care</w:t>
      </w:r>
      <w:proofErr w:type="spellEnd"/>
      <w:r w:rsidR="000F782D">
        <w:t xml:space="preserve"> Caca Online</w:t>
      </w:r>
    </w:p>
    <w:p w14:paraId="04542B51" w14:textId="300C7F25" w:rsidR="00C6006F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0F782D">
        <w:t>Crear nueva partida</w:t>
      </w:r>
      <w:r>
        <w:fldChar w:fldCharType="end"/>
      </w:r>
    </w:p>
    <w:p w14:paraId="2C0E6651" w14:textId="77777777" w:rsidR="00C6006F" w:rsidRDefault="00C6006F">
      <w:pPr>
        <w:pStyle w:val="Ttulo"/>
        <w:jc w:val="right"/>
      </w:pPr>
    </w:p>
    <w:p w14:paraId="3F780B7D" w14:textId="60C9FEA7" w:rsidR="00C6006F" w:rsidRDefault="00DD6B88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14:paraId="7B5DA0FC" w14:textId="77777777" w:rsidR="00C6006F" w:rsidRDefault="00C6006F"/>
    <w:p w14:paraId="51F5D6F0" w14:textId="77777777" w:rsidR="00C6006F" w:rsidRDefault="00DD6B88">
      <w:pPr>
        <w:pStyle w:val="InfoBlue"/>
      </w:pPr>
      <w:r>
        <w:t xml:space="preserve">[Note: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Text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brackets and </w:t>
      </w:r>
      <w:proofErr w:type="spellStart"/>
      <w:r>
        <w:t>displayed</w:t>
      </w:r>
      <w:proofErr w:type="spellEnd"/>
      <w:r>
        <w:t xml:space="preserve"> in blue </w:t>
      </w:r>
      <w:proofErr w:type="spellStart"/>
      <w:r>
        <w:t>italics</w:t>
      </w:r>
      <w:proofErr w:type="spellEnd"/>
      <w:r>
        <w:t xml:space="preserve">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Text).]</w:t>
      </w:r>
    </w:p>
    <w:p w14:paraId="5F438489" w14:textId="77777777" w:rsidR="00C6006F" w:rsidRDefault="00DD6B88">
      <w:pPr>
        <w:pStyle w:val="InfoBlue"/>
      </w:pPr>
      <w:r>
        <w:t>[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Microsoft Word (</w:t>
      </w:r>
      <w:proofErr w:type="spellStart"/>
      <w:r>
        <w:t>which</w:t>
      </w:r>
      <w:proofErr w:type="spellEnd"/>
      <w:r>
        <w:t xml:space="preserve"> display a gray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), </w:t>
      </w:r>
      <w:proofErr w:type="spellStart"/>
      <w:r>
        <w:t>select</w:t>
      </w:r>
      <w:proofErr w:type="spellEnd"/>
      <w:r>
        <w:t xml:space="preserve"> File&gt;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and Company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After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-A) and pressing F9,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F9.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Footers</w:t>
      </w:r>
      <w:proofErr w:type="spellEnd"/>
      <w:r>
        <w:t xml:space="preserve">. Alt-F9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Word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.] </w:t>
      </w:r>
    </w:p>
    <w:p w14:paraId="3C406352" w14:textId="77777777" w:rsidR="00C6006F" w:rsidRDefault="00C6006F"/>
    <w:p w14:paraId="0D2F1BAE" w14:textId="77777777" w:rsidR="00C6006F" w:rsidRDefault="00C6006F">
      <w:pPr>
        <w:pStyle w:val="Textoindependiente"/>
      </w:pPr>
    </w:p>
    <w:p w14:paraId="6345A259" w14:textId="77777777" w:rsidR="00C6006F" w:rsidRDefault="00C6006F">
      <w:pPr>
        <w:pStyle w:val="Textoindependiente"/>
      </w:pPr>
    </w:p>
    <w:p w14:paraId="01721CC2" w14:textId="77777777" w:rsidR="00C6006F" w:rsidRDefault="00C6006F">
      <w:pPr>
        <w:sectPr w:rsidR="00C6006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1C5EB96" w14:textId="77777777" w:rsidR="00C6006F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006F" w14:paraId="7E9538EA" w14:textId="77777777">
        <w:tc>
          <w:tcPr>
            <w:tcW w:w="2304" w:type="dxa"/>
          </w:tcPr>
          <w:p w14:paraId="70EB9A4E" w14:textId="77777777" w:rsidR="00C6006F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8B8C40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19903052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4B9A6EB0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6006F" w14:paraId="1D92F691" w14:textId="77777777">
        <w:tc>
          <w:tcPr>
            <w:tcW w:w="2304" w:type="dxa"/>
          </w:tcPr>
          <w:p w14:paraId="3DB56730" w14:textId="38F2549F" w:rsidR="00C6006F" w:rsidRDefault="000F782D">
            <w:pPr>
              <w:pStyle w:val="Tabletext"/>
            </w:pPr>
            <w:r>
              <w:t>07/04/2020</w:t>
            </w:r>
          </w:p>
        </w:tc>
        <w:tc>
          <w:tcPr>
            <w:tcW w:w="1152" w:type="dxa"/>
          </w:tcPr>
          <w:p w14:paraId="734471C7" w14:textId="306F3B16" w:rsidR="00C6006F" w:rsidRDefault="000F78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3CDDB3A" w14:textId="3FD71ECB" w:rsidR="00C6006F" w:rsidRDefault="000F782D">
            <w:pPr>
              <w:pStyle w:val="Tabletext"/>
            </w:pPr>
            <w:r>
              <w:t>Creación</w:t>
            </w:r>
          </w:p>
        </w:tc>
        <w:tc>
          <w:tcPr>
            <w:tcW w:w="2304" w:type="dxa"/>
          </w:tcPr>
          <w:p w14:paraId="2B600455" w14:textId="2573B0AF" w:rsidR="00C6006F" w:rsidRDefault="000F782D">
            <w:pPr>
              <w:pStyle w:val="Tabletext"/>
            </w:pPr>
            <w:r>
              <w:t xml:space="preserve">Francisco </w:t>
            </w:r>
            <w:proofErr w:type="spellStart"/>
            <w:r>
              <w:t>Esquibel</w:t>
            </w:r>
            <w:proofErr w:type="spellEnd"/>
          </w:p>
        </w:tc>
      </w:tr>
      <w:tr w:rsidR="00C6006F" w14:paraId="27F7B385" w14:textId="77777777">
        <w:tc>
          <w:tcPr>
            <w:tcW w:w="2304" w:type="dxa"/>
          </w:tcPr>
          <w:p w14:paraId="2A09C94E" w14:textId="77777777" w:rsidR="00C6006F" w:rsidRDefault="00C6006F">
            <w:pPr>
              <w:pStyle w:val="Tabletext"/>
            </w:pPr>
          </w:p>
        </w:tc>
        <w:tc>
          <w:tcPr>
            <w:tcW w:w="1152" w:type="dxa"/>
          </w:tcPr>
          <w:p w14:paraId="547C8AC1" w14:textId="77777777" w:rsidR="00C6006F" w:rsidRDefault="00C6006F">
            <w:pPr>
              <w:pStyle w:val="Tabletext"/>
            </w:pPr>
          </w:p>
        </w:tc>
        <w:tc>
          <w:tcPr>
            <w:tcW w:w="3744" w:type="dxa"/>
          </w:tcPr>
          <w:p w14:paraId="48E3EAA6" w14:textId="77777777" w:rsidR="00C6006F" w:rsidRDefault="00C6006F">
            <w:pPr>
              <w:pStyle w:val="Tabletext"/>
            </w:pPr>
          </w:p>
        </w:tc>
        <w:tc>
          <w:tcPr>
            <w:tcW w:w="2304" w:type="dxa"/>
          </w:tcPr>
          <w:p w14:paraId="6AADC8A8" w14:textId="77777777" w:rsidR="00C6006F" w:rsidRDefault="00C6006F">
            <w:pPr>
              <w:pStyle w:val="Tabletext"/>
            </w:pPr>
          </w:p>
        </w:tc>
      </w:tr>
      <w:tr w:rsidR="00C6006F" w14:paraId="456AD1A8" w14:textId="77777777">
        <w:tc>
          <w:tcPr>
            <w:tcW w:w="2304" w:type="dxa"/>
          </w:tcPr>
          <w:p w14:paraId="64AEAAAA" w14:textId="77777777" w:rsidR="00C6006F" w:rsidRDefault="00C6006F">
            <w:pPr>
              <w:pStyle w:val="Tabletext"/>
            </w:pPr>
          </w:p>
        </w:tc>
        <w:tc>
          <w:tcPr>
            <w:tcW w:w="1152" w:type="dxa"/>
          </w:tcPr>
          <w:p w14:paraId="1BD62230" w14:textId="77777777" w:rsidR="00C6006F" w:rsidRDefault="00C6006F">
            <w:pPr>
              <w:pStyle w:val="Tabletext"/>
            </w:pPr>
          </w:p>
        </w:tc>
        <w:tc>
          <w:tcPr>
            <w:tcW w:w="3744" w:type="dxa"/>
          </w:tcPr>
          <w:p w14:paraId="00EA4A88" w14:textId="77777777" w:rsidR="00C6006F" w:rsidRDefault="00C6006F">
            <w:pPr>
              <w:pStyle w:val="Tabletext"/>
            </w:pPr>
          </w:p>
        </w:tc>
        <w:tc>
          <w:tcPr>
            <w:tcW w:w="2304" w:type="dxa"/>
          </w:tcPr>
          <w:p w14:paraId="3739F4A3" w14:textId="77777777" w:rsidR="00C6006F" w:rsidRDefault="00C6006F">
            <w:pPr>
              <w:pStyle w:val="Tabletext"/>
            </w:pPr>
          </w:p>
        </w:tc>
      </w:tr>
      <w:tr w:rsidR="00C6006F" w14:paraId="0E2FF724" w14:textId="77777777">
        <w:tc>
          <w:tcPr>
            <w:tcW w:w="2304" w:type="dxa"/>
          </w:tcPr>
          <w:p w14:paraId="2DF9E111" w14:textId="77777777" w:rsidR="00C6006F" w:rsidRDefault="00C6006F">
            <w:pPr>
              <w:pStyle w:val="Tabletext"/>
            </w:pPr>
          </w:p>
        </w:tc>
        <w:tc>
          <w:tcPr>
            <w:tcW w:w="1152" w:type="dxa"/>
          </w:tcPr>
          <w:p w14:paraId="663C0424" w14:textId="77777777" w:rsidR="00C6006F" w:rsidRDefault="00C6006F">
            <w:pPr>
              <w:pStyle w:val="Tabletext"/>
            </w:pPr>
          </w:p>
        </w:tc>
        <w:tc>
          <w:tcPr>
            <w:tcW w:w="3744" w:type="dxa"/>
          </w:tcPr>
          <w:p w14:paraId="2777D769" w14:textId="77777777" w:rsidR="00C6006F" w:rsidRDefault="00C6006F">
            <w:pPr>
              <w:pStyle w:val="Tabletext"/>
            </w:pPr>
          </w:p>
        </w:tc>
        <w:tc>
          <w:tcPr>
            <w:tcW w:w="2304" w:type="dxa"/>
          </w:tcPr>
          <w:p w14:paraId="3B8F9410" w14:textId="77777777" w:rsidR="00C6006F" w:rsidRDefault="00C6006F">
            <w:pPr>
              <w:pStyle w:val="Tabletext"/>
            </w:pPr>
          </w:p>
        </w:tc>
      </w:tr>
    </w:tbl>
    <w:p w14:paraId="6128E4EF" w14:textId="77777777" w:rsidR="00C6006F" w:rsidRDefault="00C6006F"/>
    <w:p w14:paraId="78E3A240" w14:textId="77777777" w:rsidR="00C6006F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4FD47400" w14:textId="77777777" w:rsidR="00820D72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0D72">
        <w:rPr>
          <w:noProof/>
        </w:rPr>
        <w:t>1.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Brief Description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_Toc36209901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4</w:t>
      </w:r>
      <w:r w:rsidR="00820D72">
        <w:rPr>
          <w:noProof/>
        </w:rPr>
        <w:fldChar w:fldCharType="end"/>
      </w:r>
    </w:p>
    <w:p w14:paraId="2472FC7E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D351A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9230BC" w14:textId="77777777" w:rsidR="00DA5AB7" w:rsidRDefault="00DA5AB7">
      <w:pPr>
        <w:pStyle w:val="TDC2"/>
        <w:tabs>
          <w:tab w:val="left" w:pos="1000"/>
        </w:tabs>
        <w:rPr>
          <w:noProof/>
        </w:rPr>
      </w:pPr>
      <w:r>
        <w:rPr>
          <w:noProof/>
        </w:rPr>
        <w:t>2</w:t>
      </w:r>
      <w:r w:rsidR="00820D72">
        <w:rPr>
          <w:noProof/>
        </w:rPr>
        <w:t>.1</w:t>
      </w:r>
    </w:p>
    <w:p w14:paraId="2EFB23A7" w14:textId="7B4E249E" w:rsidR="00820D72" w:rsidRDefault="00820D7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DA5AB7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>2.1 El estudiante no está registrado</w:t>
      </w:r>
      <w:r>
        <w:rPr>
          <w:noProof/>
        </w:rPr>
        <w:tab/>
      </w:r>
      <w:r w:rsidR="00DA5AB7">
        <w:rPr>
          <w:noProof/>
        </w:rPr>
        <w:t>4</w:t>
      </w:r>
    </w:p>
    <w:p w14:paraId="7D67E794" w14:textId="42200EFE" w:rsidR="00820D72" w:rsidRDefault="00820D72" w:rsidP="00DA5A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14:paraId="70CA253F" w14:textId="77777777" w:rsidR="00DA5AB7" w:rsidRDefault="00820D72">
      <w:pPr>
        <w:pStyle w:val="TDC2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</w:p>
    <w:p w14:paraId="162C24CF" w14:textId="38A5AFA8" w:rsidR="00820D72" w:rsidRDefault="00DA5AB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ab/>
      </w:r>
      <w:r w:rsidRPr="00DA5AB7">
        <w:rPr>
          <w:noProof/>
        </w:rPr>
        <w:t>3.1 El usuario esta con penalización</w:t>
      </w:r>
      <w:r w:rsidR="00820D72">
        <w:rPr>
          <w:noProof/>
        </w:rPr>
        <w:tab/>
      </w:r>
      <w:r>
        <w:rPr>
          <w:noProof/>
        </w:rPr>
        <w:t>4</w:t>
      </w:r>
    </w:p>
    <w:p w14:paraId="368CDF68" w14:textId="7AD434E6" w:rsidR="00820D72" w:rsidRDefault="00820D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14:paraId="55637A30" w14:textId="64C746C4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DA5AB7">
        <w:rPr>
          <w:noProof/>
        </w:rPr>
        <w:t>4</w:t>
      </w:r>
    </w:p>
    <w:p w14:paraId="6453625F" w14:textId="521B8175" w:rsidR="00820D72" w:rsidRDefault="00820D72">
      <w:pPr>
        <w:pStyle w:val="TD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DA5AB7">
        <w:rPr>
          <w:rFonts w:eastAsiaTheme="minorEastAsia"/>
          <w:noProof/>
          <w:lang w:val="es-419" w:eastAsia="es-419"/>
        </w:rPr>
        <w:t xml:space="preserve">El servidor debe estar en linea </w:t>
      </w:r>
      <w:r>
        <w:rPr>
          <w:noProof/>
        </w:rPr>
        <w:tab/>
      </w:r>
      <w:r w:rsidR="00DA5AB7">
        <w:rPr>
          <w:noProof/>
        </w:rPr>
        <w:t>4</w:t>
      </w:r>
    </w:p>
    <w:p w14:paraId="035EB072" w14:textId="68FD9953" w:rsidR="00DA5AB7" w:rsidRPr="00DA5AB7" w:rsidRDefault="00DA5AB7" w:rsidP="00DA5AB7">
      <w:pPr>
        <w:rPr>
          <w:rFonts w:eastAsiaTheme="minorEastAsia"/>
        </w:rPr>
      </w:pPr>
      <w:r>
        <w:rPr>
          <w:rFonts w:eastAsiaTheme="minorEastAsia"/>
        </w:rPr>
        <w:t xml:space="preserve">         4.2</w:t>
      </w:r>
      <w:r>
        <w:rPr>
          <w:rFonts w:eastAsiaTheme="minorEastAsia"/>
        </w:rPr>
        <w:tab/>
        <w:t xml:space="preserve">     El jugador debe saber jugar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14:paraId="6DF1B5AB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D3552F" w14:textId="7767E4F3" w:rsidR="00820D72" w:rsidRDefault="00820D7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2F14E7">
        <w:rPr>
          <w:bCs/>
        </w:rPr>
        <w:t>El usuario debe tener otros usuarios con acceso a la página para poder jugar.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77D3DB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71BB3" w14:textId="4BD215E8" w:rsidR="00820D72" w:rsidRDefault="00820D7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>
        <w:rPr>
          <w:noProof/>
        </w:rPr>
        <w:t>El servidor debe tener la capacidad de manejar múltiples partidas simultá</w:t>
      </w:r>
      <w:bookmarkStart w:id="0" w:name="_GoBack"/>
      <w:bookmarkEnd w:id="0"/>
      <w:r w:rsidR="00DA5AB7">
        <w:rPr>
          <w:noProof/>
        </w:rPr>
        <w:t xml:space="preserve">neamente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BE8324" w14:textId="74EDD007" w:rsidR="00C6006F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0F782D">
        <w:t>Crear nueva partida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60B9AFC7" w14:textId="77777777" w:rsidR="00C6006F" w:rsidRDefault="00C6006F">
      <w:pPr>
        <w:pStyle w:val="InfoBlue"/>
      </w:pPr>
    </w:p>
    <w:p w14:paraId="2EE389FC" w14:textId="04C8D3ED" w:rsidR="00C6006F" w:rsidRDefault="00DD6B88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36209901"/>
      <w:bookmarkStart w:id="7" w:name="_Toc423410239"/>
      <w:bookmarkStart w:id="8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"/>
      <w:bookmarkEnd w:id="4"/>
      <w:bookmarkEnd w:id="5"/>
      <w:bookmarkEnd w:id="6"/>
      <w:proofErr w:type="spellEnd"/>
    </w:p>
    <w:p w14:paraId="2776F102" w14:textId="5647EA0A" w:rsidR="000F782D" w:rsidRPr="000F782D" w:rsidRDefault="000F782D" w:rsidP="000F782D">
      <w:pPr>
        <w:ind w:left="720"/>
      </w:pPr>
      <w:r>
        <w:t xml:space="preserve">El objetivo de este caso de uso es definir los pasos que debe efectuar el usuario para poder crear una nueva partida. </w:t>
      </w:r>
    </w:p>
    <w:p w14:paraId="7FE68C2E" w14:textId="1F89FFCB" w:rsidR="00C6006F" w:rsidRDefault="00DD6B88">
      <w:pPr>
        <w:pStyle w:val="Ttulo1"/>
        <w:widowControl/>
      </w:pPr>
      <w:bookmarkStart w:id="9" w:name="_Toc36209902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7"/>
      <w:bookmarkEnd w:id="8"/>
      <w:bookmarkEnd w:id="9"/>
      <w:proofErr w:type="spellEnd"/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111F8505" w14:textId="77777777" w:rsidTr="00645741">
        <w:trPr>
          <w:trHeight w:val="247"/>
        </w:trPr>
        <w:tc>
          <w:tcPr>
            <w:tcW w:w="878" w:type="dxa"/>
          </w:tcPr>
          <w:p w14:paraId="32257485" w14:textId="7B104931" w:rsidR="00645741" w:rsidRDefault="00645741" w:rsidP="00645741">
            <w:r>
              <w:t>Paso</w:t>
            </w:r>
          </w:p>
        </w:tc>
        <w:tc>
          <w:tcPr>
            <w:tcW w:w="2017" w:type="dxa"/>
          </w:tcPr>
          <w:p w14:paraId="61F3D2FA" w14:textId="61D611CC" w:rsidR="00645741" w:rsidRDefault="00645741" w:rsidP="00645741">
            <w:r>
              <w:t>Rol</w:t>
            </w:r>
          </w:p>
        </w:tc>
        <w:tc>
          <w:tcPr>
            <w:tcW w:w="5420" w:type="dxa"/>
          </w:tcPr>
          <w:p w14:paraId="61F1B7A8" w14:textId="71135D2D" w:rsidR="00645741" w:rsidRDefault="00645741" w:rsidP="00645741">
            <w:r>
              <w:t>Acción</w:t>
            </w:r>
          </w:p>
        </w:tc>
      </w:tr>
      <w:tr w:rsidR="00645741" w14:paraId="72116FB7" w14:textId="77777777" w:rsidTr="00645741">
        <w:trPr>
          <w:trHeight w:val="260"/>
        </w:trPr>
        <w:tc>
          <w:tcPr>
            <w:tcW w:w="878" w:type="dxa"/>
          </w:tcPr>
          <w:p w14:paraId="013ED442" w14:textId="5575ECB2" w:rsidR="00645741" w:rsidRDefault="00645741" w:rsidP="00645741">
            <w:r>
              <w:t>1</w:t>
            </w:r>
          </w:p>
        </w:tc>
        <w:tc>
          <w:tcPr>
            <w:tcW w:w="2017" w:type="dxa"/>
          </w:tcPr>
          <w:p w14:paraId="6261875F" w14:textId="2E0EFD69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52932579" w14:textId="3CF93B50" w:rsidR="00645741" w:rsidRDefault="00645741" w:rsidP="00645741">
            <w:pPr>
              <w:tabs>
                <w:tab w:val="left" w:pos="972"/>
              </w:tabs>
            </w:pPr>
            <w:r>
              <w:t>I</w:t>
            </w:r>
            <w:r w:rsidRPr="003E3D96">
              <w:t>ngresar a la página</w:t>
            </w:r>
          </w:p>
        </w:tc>
      </w:tr>
      <w:tr w:rsidR="00645741" w14:paraId="539B6E86" w14:textId="77777777" w:rsidTr="00645741">
        <w:trPr>
          <w:trHeight w:val="247"/>
        </w:trPr>
        <w:tc>
          <w:tcPr>
            <w:tcW w:w="878" w:type="dxa"/>
          </w:tcPr>
          <w:p w14:paraId="21F7BABD" w14:textId="280659F5" w:rsidR="00645741" w:rsidRDefault="00645741" w:rsidP="00645741">
            <w:r>
              <w:t>2</w:t>
            </w:r>
          </w:p>
        </w:tc>
        <w:tc>
          <w:tcPr>
            <w:tcW w:w="2017" w:type="dxa"/>
          </w:tcPr>
          <w:p w14:paraId="37C3B6DB" w14:textId="2525DB56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6A4AD35C" w14:textId="06D310A1" w:rsidR="00645741" w:rsidRDefault="00645741" w:rsidP="00645741">
            <w:r>
              <w:t>I</w:t>
            </w:r>
            <w:r w:rsidRPr="003E3D96">
              <w:t>niciar sesión</w:t>
            </w:r>
          </w:p>
        </w:tc>
      </w:tr>
      <w:tr w:rsidR="00645741" w14:paraId="16F412FE" w14:textId="77777777" w:rsidTr="00645741">
        <w:trPr>
          <w:trHeight w:val="247"/>
        </w:trPr>
        <w:tc>
          <w:tcPr>
            <w:tcW w:w="878" w:type="dxa"/>
          </w:tcPr>
          <w:p w14:paraId="0CEBFF6C" w14:textId="16B5D80F" w:rsidR="00645741" w:rsidRDefault="00645741" w:rsidP="00645741">
            <w:r>
              <w:t>3</w:t>
            </w:r>
          </w:p>
        </w:tc>
        <w:tc>
          <w:tcPr>
            <w:tcW w:w="2017" w:type="dxa"/>
          </w:tcPr>
          <w:p w14:paraId="54B2858F" w14:textId="4333C91A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5FBAA90C" w14:textId="0F3237F9" w:rsidR="00645741" w:rsidRDefault="00645741" w:rsidP="00645741">
            <w:r>
              <w:t>P</w:t>
            </w:r>
            <w:r w:rsidRPr="003E3D96">
              <w:t>resionar el botón de crear partida</w:t>
            </w:r>
          </w:p>
        </w:tc>
      </w:tr>
      <w:tr w:rsidR="00645741" w14:paraId="074A76B7" w14:textId="77777777" w:rsidTr="00645741">
        <w:trPr>
          <w:trHeight w:val="260"/>
        </w:trPr>
        <w:tc>
          <w:tcPr>
            <w:tcW w:w="878" w:type="dxa"/>
          </w:tcPr>
          <w:p w14:paraId="2C8967C0" w14:textId="592E78EF" w:rsidR="00645741" w:rsidRDefault="00645741" w:rsidP="00645741">
            <w:r>
              <w:t>4</w:t>
            </w:r>
          </w:p>
        </w:tc>
        <w:tc>
          <w:tcPr>
            <w:tcW w:w="2017" w:type="dxa"/>
          </w:tcPr>
          <w:p w14:paraId="2E5E038C" w14:textId="60B7CBA8" w:rsidR="00645741" w:rsidRDefault="00645741" w:rsidP="00645741">
            <w:r>
              <w:t>Sistema</w:t>
            </w:r>
          </w:p>
        </w:tc>
        <w:tc>
          <w:tcPr>
            <w:tcW w:w="5420" w:type="dxa"/>
          </w:tcPr>
          <w:p w14:paraId="67BAE0AF" w14:textId="72ECE775" w:rsidR="00645741" w:rsidRDefault="00645741" w:rsidP="00645741">
            <w:r>
              <w:t>C</w:t>
            </w:r>
            <w:r w:rsidRPr="003E3D96">
              <w:t>rear una nueva sesión con el usuario que creó la partida</w:t>
            </w:r>
          </w:p>
        </w:tc>
      </w:tr>
      <w:tr w:rsidR="00645741" w14:paraId="3E713279" w14:textId="77777777" w:rsidTr="00645741">
        <w:trPr>
          <w:trHeight w:val="247"/>
        </w:trPr>
        <w:tc>
          <w:tcPr>
            <w:tcW w:w="878" w:type="dxa"/>
          </w:tcPr>
          <w:p w14:paraId="4EB8F57D" w14:textId="7DB41025" w:rsidR="00645741" w:rsidRDefault="00645741" w:rsidP="00645741">
            <w:r>
              <w:t>5</w:t>
            </w:r>
          </w:p>
        </w:tc>
        <w:tc>
          <w:tcPr>
            <w:tcW w:w="2017" w:type="dxa"/>
          </w:tcPr>
          <w:p w14:paraId="28AEA04B" w14:textId="6303E61E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4E481597" w14:textId="79B96FF6" w:rsidR="00645741" w:rsidRDefault="00645741" w:rsidP="00645741">
            <w:r>
              <w:t>I</w:t>
            </w:r>
            <w:r w:rsidRPr="003E3D96">
              <w:t>nvitar otros jugadores</w:t>
            </w:r>
          </w:p>
        </w:tc>
      </w:tr>
    </w:tbl>
    <w:p w14:paraId="400D45FA" w14:textId="77777777" w:rsidR="000F782D" w:rsidRPr="000F782D" w:rsidRDefault="000F782D" w:rsidP="00645741"/>
    <w:p w14:paraId="3F44447A" w14:textId="33490B92" w:rsidR="00C6006F" w:rsidRDefault="00DD6B88">
      <w:pPr>
        <w:pStyle w:val="Ttulo1"/>
      </w:pPr>
      <w:bookmarkStart w:id="10" w:name="_Toc423410241"/>
      <w:bookmarkStart w:id="11" w:name="_Toc425054507"/>
      <w:bookmarkStart w:id="12" w:name="_Toc36209903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10"/>
      <w:bookmarkEnd w:id="11"/>
      <w:bookmarkEnd w:id="12"/>
      <w:proofErr w:type="spellEnd"/>
    </w:p>
    <w:p w14:paraId="144DA32E" w14:textId="595CD93B" w:rsidR="00645741" w:rsidRDefault="00645741" w:rsidP="00645741">
      <w:pPr>
        <w:ind w:firstLine="720"/>
        <w:rPr>
          <w:b/>
        </w:rPr>
      </w:pPr>
      <w:bookmarkStart w:id="13" w:name="_Hlk37169935"/>
      <w:r>
        <w:t xml:space="preserve">2.1 </w:t>
      </w:r>
      <w:r>
        <w:rPr>
          <w:b/>
        </w:rPr>
        <w:t>El estudiante no está registrado</w:t>
      </w:r>
    </w:p>
    <w:bookmarkEnd w:id="13"/>
    <w:p w14:paraId="5A069B40" w14:textId="77777777" w:rsidR="00645741" w:rsidRPr="00645741" w:rsidRDefault="00645741" w:rsidP="00645741">
      <w:pPr>
        <w:ind w:firstLine="720"/>
        <w:rPr>
          <w:u w:val="single"/>
        </w:rPr>
      </w:pPr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0376FFA2" w14:textId="77777777" w:rsidTr="008B3A8D">
        <w:trPr>
          <w:trHeight w:val="247"/>
        </w:trPr>
        <w:tc>
          <w:tcPr>
            <w:tcW w:w="878" w:type="dxa"/>
          </w:tcPr>
          <w:p w14:paraId="37A3095E" w14:textId="77777777" w:rsidR="00645741" w:rsidRDefault="00645741" w:rsidP="008B3A8D">
            <w:r>
              <w:t>Paso</w:t>
            </w:r>
          </w:p>
        </w:tc>
        <w:tc>
          <w:tcPr>
            <w:tcW w:w="2017" w:type="dxa"/>
          </w:tcPr>
          <w:p w14:paraId="04AB39B6" w14:textId="77777777" w:rsidR="00645741" w:rsidRDefault="00645741" w:rsidP="008B3A8D">
            <w:r>
              <w:t>Rol</w:t>
            </w:r>
          </w:p>
        </w:tc>
        <w:tc>
          <w:tcPr>
            <w:tcW w:w="5420" w:type="dxa"/>
          </w:tcPr>
          <w:p w14:paraId="37D1B76F" w14:textId="77777777" w:rsidR="00645741" w:rsidRDefault="00645741" w:rsidP="008B3A8D">
            <w:r>
              <w:t>Acción</w:t>
            </w:r>
          </w:p>
        </w:tc>
      </w:tr>
      <w:tr w:rsidR="00645741" w14:paraId="29250EAF" w14:textId="77777777" w:rsidTr="008B3A8D">
        <w:trPr>
          <w:trHeight w:val="260"/>
        </w:trPr>
        <w:tc>
          <w:tcPr>
            <w:tcW w:w="878" w:type="dxa"/>
          </w:tcPr>
          <w:p w14:paraId="0739A952" w14:textId="2C17BC3B" w:rsidR="00645741" w:rsidRDefault="00645741" w:rsidP="008B3A8D">
            <w:r>
              <w:t>2.1</w:t>
            </w:r>
          </w:p>
        </w:tc>
        <w:tc>
          <w:tcPr>
            <w:tcW w:w="2017" w:type="dxa"/>
          </w:tcPr>
          <w:p w14:paraId="4A215C7F" w14:textId="77777777" w:rsidR="00645741" w:rsidRDefault="00645741" w:rsidP="008B3A8D">
            <w:r>
              <w:t>Usuario</w:t>
            </w:r>
          </w:p>
        </w:tc>
        <w:tc>
          <w:tcPr>
            <w:tcW w:w="5420" w:type="dxa"/>
          </w:tcPr>
          <w:p w14:paraId="7CE64654" w14:textId="4A4A14DE" w:rsidR="00645741" w:rsidRDefault="00645741" w:rsidP="008B3A8D">
            <w:pPr>
              <w:tabs>
                <w:tab w:val="left" w:pos="972"/>
              </w:tabs>
            </w:pPr>
            <w:r>
              <w:t xml:space="preserve">Deberá registrarse con un email y contraseña </w:t>
            </w:r>
          </w:p>
        </w:tc>
      </w:tr>
      <w:tr w:rsidR="00645741" w14:paraId="410314FE" w14:textId="77777777" w:rsidTr="008B3A8D">
        <w:trPr>
          <w:trHeight w:val="247"/>
        </w:trPr>
        <w:tc>
          <w:tcPr>
            <w:tcW w:w="878" w:type="dxa"/>
          </w:tcPr>
          <w:p w14:paraId="0DB12752" w14:textId="42728B38" w:rsidR="00645741" w:rsidRDefault="00645741" w:rsidP="008B3A8D">
            <w:r>
              <w:t>2.2</w:t>
            </w:r>
          </w:p>
        </w:tc>
        <w:tc>
          <w:tcPr>
            <w:tcW w:w="2017" w:type="dxa"/>
          </w:tcPr>
          <w:p w14:paraId="603E1CCD" w14:textId="7B8D2595" w:rsidR="00645741" w:rsidRDefault="00645741" w:rsidP="008B3A8D">
            <w:r>
              <w:t>Sistema</w:t>
            </w:r>
          </w:p>
        </w:tc>
        <w:tc>
          <w:tcPr>
            <w:tcW w:w="5420" w:type="dxa"/>
          </w:tcPr>
          <w:p w14:paraId="49E3BE29" w14:textId="63A0429C" w:rsidR="00645741" w:rsidRDefault="00645741" w:rsidP="008B3A8D">
            <w:r>
              <w:t>Si el email es válido le envía una verificación</w:t>
            </w:r>
          </w:p>
        </w:tc>
      </w:tr>
      <w:tr w:rsidR="00645741" w14:paraId="1E895F42" w14:textId="77777777" w:rsidTr="008B3A8D">
        <w:trPr>
          <w:trHeight w:val="247"/>
        </w:trPr>
        <w:tc>
          <w:tcPr>
            <w:tcW w:w="878" w:type="dxa"/>
          </w:tcPr>
          <w:p w14:paraId="2E4935E8" w14:textId="45D2342E" w:rsidR="00645741" w:rsidRDefault="00645741" w:rsidP="00645741">
            <w:r>
              <w:t>2.3</w:t>
            </w:r>
          </w:p>
        </w:tc>
        <w:tc>
          <w:tcPr>
            <w:tcW w:w="2017" w:type="dxa"/>
          </w:tcPr>
          <w:p w14:paraId="49A5D2C2" w14:textId="35BF3E1F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79932F45" w14:textId="5A83CC68" w:rsidR="00645741" w:rsidRDefault="00645741" w:rsidP="00645741">
            <w:r>
              <w:t>Tiene que confirmar el email recibido</w:t>
            </w:r>
          </w:p>
        </w:tc>
      </w:tr>
      <w:tr w:rsidR="00645741" w14:paraId="6D0A28C9" w14:textId="77777777" w:rsidTr="008B3A8D">
        <w:trPr>
          <w:trHeight w:val="260"/>
        </w:trPr>
        <w:tc>
          <w:tcPr>
            <w:tcW w:w="878" w:type="dxa"/>
          </w:tcPr>
          <w:p w14:paraId="17181DC1" w14:textId="31F13CD8" w:rsidR="00645741" w:rsidRDefault="00645741" w:rsidP="00645741">
            <w:r>
              <w:t>2.3</w:t>
            </w:r>
          </w:p>
        </w:tc>
        <w:tc>
          <w:tcPr>
            <w:tcW w:w="2017" w:type="dxa"/>
          </w:tcPr>
          <w:p w14:paraId="133A2020" w14:textId="453F3439" w:rsidR="00645741" w:rsidRDefault="00645741" w:rsidP="00645741">
            <w:r>
              <w:t>Sistema</w:t>
            </w:r>
          </w:p>
        </w:tc>
        <w:tc>
          <w:tcPr>
            <w:tcW w:w="5420" w:type="dxa"/>
          </w:tcPr>
          <w:p w14:paraId="37EF2924" w14:textId="7407C5EA" w:rsidR="00645741" w:rsidRDefault="00645741" w:rsidP="00645741">
            <w:r>
              <w:t>Debe almacenar el nuevo usuario en la base de datos</w:t>
            </w:r>
          </w:p>
        </w:tc>
      </w:tr>
    </w:tbl>
    <w:p w14:paraId="2D97E7C4" w14:textId="77777777" w:rsidR="00645741" w:rsidRPr="00645741" w:rsidRDefault="00645741" w:rsidP="00645741"/>
    <w:p w14:paraId="25046DEE" w14:textId="0714E739" w:rsidR="00645741" w:rsidRDefault="00645741" w:rsidP="00645741">
      <w:pPr>
        <w:ind w:firstLine="720"/>
        <w:rPr>
          <w:b/>
          <w:lang w:val="es-419"/>
        </w:rPr>
      </w:pPr>
      <w:bookmarkStart w:id="14" w:name="_Hlk37170002"/>
      <w:r>
        <w:rPr>
          <w:lang w:val="es-419"/>
        </w:rPr>
        <w:t xml:space="preserve">3.1 </w:t>
      </w:r>
      <w:r w:rsidR="002F14E7">
        <w:rPr>
          <w:b/>
          <w:lang w:val="es-419"/>
        </w:rPr>
        <w:t>El usuario esta con penalización</w:t>
      </w:r>
      <w:bookmarkEnd w:id="14"/>
    </w:p>
    <w:p w14:paraId="47F72B6E" w14:textId="77777777" w:rsidR="002F14E7" w:rsidRDefault="002F14E7" w:rsidP="00645741">
      <w:pPr>
        <w:ind w:firstLine="720"/>
        <w:rPr>
          <w:b/>
          <w:lang w:val="es-419"/>
        </w:rPr>
      </w:pPr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25F9CA67" w14:textId="77777777" w:rsidTr="008B3A8D">
        <w:trPr>
          <w:trHeight w:val="247"/>
        </w:trPr>
        <w:tc>
          <w:tcPr>
            <w:tcW w:w="878" w:type="dxa"/>
          </w:tcPr>
          <w:p w14:paraId="74F01FA4" w14:textId="77777777" w:rsidR="00645741" w:rsidRDefault="00645741" w:rsidP="008B3A8D">
            <w:r>
              <w:t>Paso</w:t>
            </w:r>
          </w:p>
        </w:tc>
        <w:tc>
          <w:tcPr>
            <w:tcW w:w="2017" w:type="dxa"/>
          </w:tcPr>
          <w:p w14:paraId="3AFAD4FC" w14:textId="77777777" w:rsidR="00645741" w:rsidRDefault="00645741" w:rsidP="008B3A8D">
            <w:r>
              <w:t>Rol</w:t>
            </w:r>
          </w:p>
        </w:tc>
        <w:tc>
          <w:tcPr>
            <w:tcW w:w="5420" w:type="dxa"/>
          </w:tcPr>
          <w:p w14:paraId="43C98B82" w14:textId="77777777" w:rsidR="00645741" w:rsidRDefault="00645741" w:rsidP="008B3A8D">
            <w:r>
              <w:t>Acción</w:t>
            </w:r>
          </w:p>
        </w:tc>
      </w:tr>
      <w:tr w:rsidR="00645741" w14:paraId="7130C0F9" w14:textId="77777777" w:rsidTr="008B3A8D">
        <w:trPr>
          <w:trHeight w:val="260"/>
        </w:trPr>
        <w:tc>
          <w:tcPr>
            <w:tcW w:w="878" w:type="dxa"/>
          </w:tcPr>
          <w:p w14:paraId="7AD69287" w14:textId="6D1CA6F6" w:rsidR="00645741" w:rsidRDefault="002F14E7" w:rsidP="008B3A8D">
            <w:r>
              <w:t>3</w:t>
            </w:r>
            <w:r w:rsidR="00645741">
              <w:t>.1</w:t>
            </w:r>
          </w:p>
        </w:tc>
        <w:tc>
          <w:tcPr>
            <w:tcW w:w="2017" w:type="dxa"/>
          </w:tcPr>
          <w:p w14:paraId="14C03F54" w14:textId="77777777" w:rsidR="00645741" w:rsidRDefault="00645741" w:rsidP="008B3A8D">
            <w:r>
              <w:t>Usuario</w:t>
            </w:r>
          </w:p>
        </w:tc>
        <w:tc>
          <w:tcPr>
            <w:tcW w:w="5420" w:type="dxa"/>
          </w:tcPr>
          <w:p w14:paraId="2E4A3DC7" w14:textId="523C3718" w:rsidR="00645741" w:rsidRDefault="002F14E7" w:rsidP="008B3A8D">
            <w:pPr>
              <w:tabs>
                <w:tab w:val="left" w:pos="972"/>
              </w:tabs>
            </w:pPr>
            <w:r>
              <w:t>Debe esperar el tiempo de sanción para volver a jugar</w:t>
            </w:r>
            <w:r w:rsidR="00645741">
              <w:t xml:space="preserve"> </w:t>
            </w:r>
          </w:p>
        </w:tc>
      </w:tr>
    </w:tbl>
    <w:p w14:paraId="0ABFA380" w14:textId="77777777" w:rsidR="00645741" w:rsidRDefault="00645741" w:rsidP="00645741">
      <w:pPr>
        <w:rPr>
          <w:lang w:val="es-419"/>
        </w:rPr>
      </w:pPr>
    </w:p>
    <w:p w14:paraId="7B022D49" w14:textId="77777777" w:rsidR="00C6006F" w:rsidRDefault="00C6006F"/>
    <w:p w14:paraId="1D9036B1" w14:textId="77777777" w:rsidR="00C6006F" w:rsidRDefault="00DD6B88">
      <w:pPr>
        <w:pStyle w:val="Ttulo1"/>
        <w:widowControl/>
      </w:pPr>
      <w:bookmarkStart w:id="15" w:name="_Toc423410253"/>
      <w:bookmarkStart w:id="16" w:name="_Toc425054512"/>
      <w:bookmarkStart w:id="17" w:name="_Toc36209909"/>
      <w:proofErr w:type="spellStart"/>
      <w:r>
        <w:t>Preconditions</w:t>
      </w:r>
      <w:bookmarkEnd w:id="15"/>
      <w:bookmarkEnd w:id="16"/>
      <w:bookmarkEnd w:id="17"/>
      <w:proofErr w:type="spellEnd"/>
    </w:p>
    <w:p w14:paraId="46B8D3C5" w14:textId="728002C2" w:rsidR="00C6006F" w:rsidRPr="002F14E7" w:rsidRDefault="002F14E7">
      <w:pPr>
        <w:pStyle w:val="Ttulo2"/>
        <w:widowControl/>
        <w:rPr>
          <w:rFonts w:ascii="Times New Roman" w:hAnsi="Times New Roman"/>
          <w:b w:val="0"/>
          <w:bCs/>
        </w:rPr>
      </w:pPr>
      <w:r w:rsidRPr="002F14E7">
        <w:rPr>
          <w:rFonts w:ascii="Times New Roman" w:hAnsi="Times New Roman"/>
          <w:b w:val="0"/>
          <w:bCs/>
        </w:rPr>
        <w:t>El servidor debe estar en línea.</w:t>
      </w:r>
    </w:p>
    <w:p w14:paraId="33F6D299" w14:textId="1E97CDBC" w:rsidR="002F14E7" w:rsidRPr="002F14E7" w:rsidRDefault="002F14E7" w:rsidP="002F14E7">
      <w:r>
        <w:t>4.2</w:t>
      </w:r>
      <w:r>
        <w:tab/>
        <w:t>El jugador debe saber jugar.</w:t>
      </w:r>
    </w:p>
    <w:p w14:paraId="2C208E36" w14:textId="1AF9B42B" w:rsidR="00C6006F" w:rsidRDefault="00DD6B88" w:rsidP="002F14E7">
      <w:pPr>
        <w:pStyle w:val="Ttulo1"/>
        <w:widowControl/>
      </w:pPr>
      <w:bookmarkStart w:id="18" w:name="_Toc423410255"/>
      <w:bookmarkStart w:id="19" w:name="_Toc425054514"/>
      <w:bookmarkStart w:id="20" w:name="_Toc36209911"/>
      <w:proofErr w:type="spellStart"/>
      <w:r>
        <w:t>Postconditions</w:t>
      </w:r>
      <w:bookmarkEnd w:id="18"/>
      <w:bookmarkEnd w:id="19"/>
      <w:bookmarkEnd w:id="20"/>
      <w:proofErr w:type="spellEnd"/>
    </w:p>
    <w:p w14:paraId="77FC8667" w14:textId="6E37ED44" w:rsidR="00C6006F" w:rsidRPr="002F14E7" w:rsidRDefault="002F14E7">
      <w:pPr>
        <w:pStyle w:val="Ttulo2"/>
        <w:widowControl/>
        <w:rPr>
          <w:b w:val="0"/>
          <w:bCs/>
        </w:rPr>
      </w:pPr>
      <w:r w:rsidRPr="002F14E7">
        <w:rPr>
          <w:b w:val="0"/>
          <w:bCs/>
        </w:rPr>
        <w:t>El usuario debe tener otros usuarios con acceso a la página para poder jugar.</w:t>
      </w:r>
    </w:p>
    <w:p w14:paraId="2DBD26FD" w14:textId="77777777" w:rsidR="00C6006F" w:rsidRDefault="00DD6B88">
      <w:pPr>
        <w:pStyle w:val="Ttulo1"/>
      </w:pPr>
      <w:bookmarkStart w:id="21" w:name="_Toc36209913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1"/>
      <w:proofErr w:type="spellEnd"/>
    </w:p>
    <w:p w14:paraId="6B31E60B" w14:textId="066760CF" w:rsidR="00DD6B88" w:rsidRPr="002F14E7" w:rsidRDefault="002F14E7">
      <w:pPr>
        <w:pStyle w:val="Ttulo2"/>
        <w:widowControl/>
        <w:rPr>
          <w:b w:val="0"/>
          <w:bCs/>
        </w:rPr>
      </w:pPr>
      <w:r w:rsidRPr="002F14E7">
        <w:rPr>
          <w:b w:val="0"/>
          <w:bCs/>
        </w:rPr>
        <w:t xml:space="preserve">El servidor debe tener la capacidad de manejar múltiples partidas simultáneamente en las que habrá de 2 a 4 jugadores conectados a la misma </w:t>
      </w:r>
      <w:r>
        <w:rPr>
          <w:b w:val="0"/>
          <w:bCs/>
        </w:rPr>
        <w:t>partida.</w:t>
      </w:r>
    </w:p>
    <w:sectPr w:rsidR="00DD6B88" w:rsidRPr="002F14E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6FF6F" w14:textId="77777777" w:rsidR="005C6471" w:rsidRDefault="005C6471">
      <w:pPr>
        <w:spacing w:line="240" w:lineRule="auto"/>
      </w:pPr>
      <w:r>
        <w:separator/>
      </w:r>
    </w:p>
  </w:endnote>
  <w:endnote w:type="continuationSeparator" w:id="0">
    <w:p w14:paraId="1156B0B0" w14:textId="77777777" w:rsidR="005C6471" w:rsidRDefault="005C6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006F" w14:paraId="23C19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F69BEF" w14:textId="77777777" w:rsidR="00C6006F" w:rsidRDefault="00DD6B88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C90700" w14:textId="0C6D7B0C" w:rsidR="00C6006F" w:rsidRDefault="00DD6B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45741">
            <w:t>FF++;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5AB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E697C" w14:textId="77777777" w:rsidR="00C6006F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20D7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49B19E7" w14:textId="77777777" w:rsidR="00C6006F" w:rsidRDefault="00C600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118A" w14:textId="77777777" w:rsidR="005C6471" w:rsidRDefault="005C6471">
      <w:pPr>
        <w:spacing w:line="240" w:lineRule="auto"/>
      </w:pPr>
      <w:r>
        <w:separator/>
      </w:r>
    </w:p>
  </w:footnote>
  <w:footnote w:type="continuationSeparator" w:id="0">
    <w:p w14:paraId="76454D0E" w14:textId="77777777" w:rsidR="005C6471" w:rsidRDefault="005C6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5A11" w14:textId="77777777" w:rsidR="00C6006F" w:rsidRDefault="00C6006F">
    <w:pPr>
      <w:rPr>
        <w:sz w:val="24"/>
      </w:rPr>
    </w:pPr>
  </w:p>
  <w:p w14:paraId="228B3756" w14:textId="77777777" w:rsidR="00C6006F" w:rsidRDefault="00C6006F">
    <w:pPr>
      <w:pBdr>
        <w:top w:val="single" w:sz="6" w:space="1" w:color="auto"/>
      </w:pBdr>
      <w:rPr>
        <w:sz w:val="24"/>
      </w:rPr>
    </w:pPr>
  </w:p>
  <w:p w14:paraId="33BA4250" w14:textId="2DFB74DB" w:rsidR="00C6006F" w:rsidRDefault="00685852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FF++;</w:t>
    </w:r>
  </w:p>
  <w:p w14:paraId="0B8EC870" w14:textId="77777777" w:rsidR="00C6006F" w:rsidRDefault="00C600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006F" w14:paraId="515ABB97" w14:textId="77777777">
      <w:tc>
        <w:tcPr>
          <w:tcW w:w="6379" w:type="dxa"/>
        </w:tcPr>
        <w:p w14:paraId="0B755F9B" w14:textId="500D389D" w:rsidR="00C6006F" w:rsidRDefault="000F782D">
          <w:proofErr w:type="spellStart"/>
          <w:r>
            <w:t>Care</w:t>
          </w:r>
          <w:proofErr w:type="spellEnd"/>
          <w:r>
            <w:t xml:space="preserve"> Caca Online</w:t>
          </w:r>
        </w:p>
      </w:tc>
      <w:tc>
        <w:tcPr>
          <w:tcW w:w="3179" w:type="dxa"/>
        </w:tcPr>
        <w:p w14:paraId="30E16133" w14:textId="4189849E" w:rsidR="00C6006F" w:rsidRDefault="00DD6B8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1.0</w:t>
          </w:r>
        </w:p>
      </w:tc>
    </w:tr>
    <w:tr w:rsidR="00C6006F" w14:paraId="2FB3450C" w14:textId="77777777">
      <w:tc>
        <w:tcPr>
          <w:tcW w:w="6379" w:type="dxa"/>
        </w:tcPr>
        <w:p w14:paraId="20DB766F" w14:textId="6AAF14D7" w:rsidR="00C6006F" w:rsidRDefault="00DD6B8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20D72">
            <w:t xml:space="preserve">Use-Case </w:t>
          </w:r>
          <w:proofErr w:type="spellStart"/>
          <w:r w:rsidR="00820D72">
            <w:t>Specification</w:t>
          </w:r>
          <w:proofErr w:type="spellEnd"/>
          <w:r w:rsidR="00820D72">
            <w:t xml:space="preserve">: </w:t>
          </w:r>
          <w:r w:rsidR="000F782D">
            <w:t>Crear nueva partida</w:t>
          </w:r>
          <w:r>
            <w:fldChar w:fldCharType="end"/>
          </w:r>
        </w:p>
      </w:tc>
      <w:tc>
        <w:tcPr>
          <w:tcW w:w="3179" w:type="dxa"/>
        </w:tcPr>
        <w:p w14:paraId="1E5B4D5A" w14:textId="093EDA31" w:rsidR="00C6006F" w:rsidRDefault="00DD6B88">
          <w:r>
            <w:t xml:space="preserve">  Date:  </w:t>
          </w:r>
          <w:r w:rsidR="000F782D">
            <w:t>07/04/2020</w:t>
          </w:r>
        </w:p>
      </w:tc>
    </w:tr>
    <w:tr w:rsidR="00C6006F" w14:paraId="610B3BBF" w14:textId="77777777">
      <w:tc>
        <w:tcPr>
          <w:tcW w:w="9558" w:type="dxa"/>
          <w:gridSpan w:val="2"/>
        </w:tcPr>
        <w:p w14:paraId="0B6C9E8D" w14:textId="4B454478" w:rsidR="00C6006F" w:rsidRDefault="00C6006F"/>
      </w:tc>
    </w:tr>
  </w:tbl>
  <w:p w14:paraId="06FFF4E4" w14:textId="77777777" w:rsidR="00C6006F" w:rsidRDefault="00C600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105C5A"/>
    <w:multiLevelType w:val="hybridMultilevel"/>
    <w:tmpl w:val="CC460FA6"/>
    <w:lvl w:ilvl="0" w:tplc="80E2EC0A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6B677F3"/>
    <w:multiLevelType w:val="multilevel"/>
    <w:tmpl w:val="CBECB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F782D"/>
    <w:rsid w:val="002F14E7"/>
    <w:rsid w:val="005C6471"/>
    <w:rsid w:val="00645741"/>
    <w:rsid w:val="00685852"/>
    <w:rsid w:val="007C3833"/>
    <w:rsid w:val="00820D72"/>
    <w:rsid w:val="00C6006F"/>
    <w:rsid w:val="00DA5AB7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1AD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Prrafodelista">
    <w:name w:val="List Paragraph"/>
    <w:basedOn w:val="Normal"/>
    <w:uiPriority w:val="34"/>
    <w:qFormat/>
    <w:rsid w:val="000F7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5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Uso.dot</Template>
  <TotalTime>83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carlos quintanilla manzano</cp:lastModifiedBy>
  <cp:revision>3</cp:revision>
  <cp:lastPrinted>1900-01-01T03:00:00Z</cp:lastPrinted>
  <dcterms:created xsi:type="dcterms:W3CDTF">2020-03-27T16:56:00Z</dcterms:created>
  <dcterms:modified xsi:type="dcterms:W3CDTF">2020-04-07T20:46:00Z</dcterms:modified>
</cp:coreProperties>
</file>