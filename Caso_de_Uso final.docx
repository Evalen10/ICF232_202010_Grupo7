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5073" w14:textId="72BE4E4F" w:rsidR="00C6006F" w:rsidRDefault="00685852">
      <w:pPr>
        <w:pStyle w:val="Ttulo"/>
        <w:jc w:val="right"/>
      </w:pPr>
      <w:proofErr w:type="spellStart"/>
      <w:r>
        <w:t>Care</w:t>
      </w:r>
      <w:proofErr w:type="spellEnd"/>
      <w:r w:rsidR="000F782D">
        <w:t xml:space="preserve"> Caca Online</w:t>
      </w:r>
    </w:p>
    <w:p w14:paraId="04542B51" w14:textId="2265C30D" w:rsidR="00C6006F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C36045">
        <w:t>Inici</w:t>
      </w:r>
      <w:r w:rsidR="000F782D">
        <w:t>a</w:t>
      </w:r>
      <w:r>
        <w:fldChar w:fldCharType="end"/>
      </w:r>
      <w:r w:rsidR="00C36045">
        <w:t>r sesión</w:t>
      </w:r>
      <w:r w:rsidR="357FC47F">
        <w:t xml:space="preserve"> y jugar una partida</w:t>
      </w:r>
    </w:p>
    <w:p w14:paraId="2C0E6651" w14:textId="77777777" w:rsidR="00C6006F" w:rsidRDefault="00C6006F">
      <w:pPr>
        <w:pStyle w:val="Ttulo"/>
        <w:jc w:val="right"/>
      </w:pPr>
    </w:p>
    <w:p w14:paraId="3F780B7D" w14:textId="30C44403" w:rsidR="00C6006F" w:rsidRDefault="00DD6B88" w:rsidP="5483E060">
      <w:pPr>
        <w:pStyle w:val="Ttulo"/>
        <w:jc w:val="right"/>
        <w:rPr>
          <w:sz w:val="28"/>
          <w:szCs w:val="28"/>
        </w:rPr>
      </w:pPr>
      <w:proofErr w:type="spellStart"/>
      <w:r w:rsidRPr="5483E060">
        <w:rPr>
          <w:sz w:val="28"/>
          <w:szCs w:val="28"/>
        </w:rPr>
        <w:t>Version</w:t>
      </w:r>
      <w:proofErr w:type="spellEnd"/>
      <w:r w:rsidRPr="5483E060">
        <w:rPr>
          <w:sz w:val="28"/>
          <w:szCs w:val="28"/>
        </w:rPr>
        <w:t xml:space="preserve"> 1.</w:t>
      </w:r>
      <w:r w:rsidR="02BCC82F" w:rsidRPr="5483E060">
        <w:rPr>
          <w:sz w:val="28"/>
          <w:szCs w:val="28"/>
        </w:rPr>
        <w:t>1</w:t>
      </w:r>
    </w:p>
    <w:p w14:paraId="7B5DA0FC" w14:textId="77777777" w:rsidR="00C6006F" w:rsidRDefault="00C6006F"/>
    <w:p w14:paraId="51F5D6F0" w14:textId="77777777" w:rsidR="00C6006F" w:rsidRDefault="00DD6B88">
      <w:pPr>
        <w:pStyle w:val="InfoBlue"/>
      </w:pPr>
      <w:r>
        <w:t xml:space="preserve">[Note: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Text 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brackets and </w:t>
      </w:r>
      <w:proofErr w:type="spellStart"/>
      <w:r>
        <w:t>displayed</w:t>
      </w:r>
      <w:proofErr w:type="spellEnd"/>
      <w:r>
        <w:t xml:space="preserve"> in blue </w:t>
      </w:r>
      <w:proofErr w:type="spellStart"/>
      <w:r>
        <w:t>italics</w:t>
      </w:r>
      <w:proofErr w:type="spellEnd"/>
      <w:r>
        <w:t xml:space="preserve">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be set </w:t>
      </w:r>
      <w:proofErr w:type="spellStart"/>
      <w:r>
        <w:t>to</w:t>
      </w:r>
      <w:proofErr w:type="spellEnd"/>
      <w:r>
        <w:t xml:space="preserve">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Text).]</w:t>
      </w:r>
    </w:p>
    <w:p w14:paraId="5F438489" w14:textId="77777777" w:rsidR="00C6006F" w:rsidRDefault="00DD6B88">
      <w:pPr>
        <w:pStyle w:val="InfoBlue"/>
      </w:pPr>
      <w:r>
        <w:t>[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in Microsoft Word (</w:t>
      </w:r>
      <w:proofErr w:type="spellStart"/>
      <w:r>
        <w:t>which</w:t>
      </w:r>
      <w:proofErr w:type="spellEnd"/>
      <w:r>
        <w:t xml:space="preserve"> display a gray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), </w:t>
      </w:r>
      <w:proofErr w:type="spellStart"/>
      <w:r>
        <w:t>select</w:t>
      </w:r>
      <w:proofErr w:type="spellEnd"/>
      <w:r>
        <w:t xml:space="preserve"> File&gt;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and Company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After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-A) and pressing F9,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F9.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done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Footers</w:t>
      </w:r>
      <w:proofErr w:type="spellEnd"/>
      <w:r>
        <w:t xml:space="preserve">. Alt-F9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Word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.] </w:t>
      </w:r>
    </w:p>
    <w:p w14:paraId="3C406352" w14:textId="77777777" w:rsidR="00C6006F" w:rsidRDefault="00C6006F"/>
    <w:p w14:paraId="0D2F1BAE" w14:textId="77777777" w:rsidR="00C6006F" w:rsidRDefault="00C6006F">
      <w:pPr>
        <w:pStyle w:val="Textoindependiente"/>
      </w:pPr>
    </w:p>
    <w:p w14:paraId="6345A259" w14:textId="77777777" w:rsidR="00C6006F" w:rsidRDefault="00C6006F">
      <w:pPr>
        <w:pStyle w:val="Textoindependiente"/>
      </w:pPr>
    </w:p>
    <w:p w14:paraId="01721CC2" w14:textId="77777777" w:rsidR="00C6006F" w:rsidRDefault="00C6006F">
      <w:pPr>
        <w:sectPr w:rsidR="00C6006F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1C5EB96" w14:textId="77777777" w:rsidR="00C6006F" w:rsidRDefault="00DD6B88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6006F" w14:paraId="7E9538EA" w14:textId="77777777" w:rsidTr="5483E060">
        <w:tc>
          <w:tcPr>
            <w:tcW w:w="2304" w:type="dxa"/>
          </w:tcPr>
          <w:p w14:paraId="70EB9A4E" w14:textId="77777777" w:rsidR="00C6006F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98B8C40" w14:textId="77777777" w:rsidR="00C6006F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19903052" w14:textId="77777777" w:rsidR="00C6006F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4B9A6EB0" w14:textId="77777777" w:rsidR="00C6006F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C6006F" w14:paraId="1D92F691" w14:textId="77777777" w:rsidTr="5483E060">
        <w:tc>
          <w:tcPr>
            <w:tcW w:w="2304" w:type="dxa"/>
          </w:tcPr>
          <w:p w14:paraId="3DB56730" w14:textId="14BBBA3E" w:rsidR="00C6006F" w:rsidRDefault="0AE59DA8">
            <w:pPr>
              <w:pStyle w:val="Tabletext"/>
            </w:pPr>
            <w:r>
              <w:t>07</w:t>
            </w:r>
            <w:r w:rsidR="000F782D">
              <w:t>/0</w:t>
            </w:r>
            <w:r w:rsidR="18580403">
              <w:t>4</w:t>
            </w:r>
            <w:r w:rsidR="000F782D">
              <w:t>/2020</w:t>
            </w:r>
          </w:p>
        </w:tc>
        <w:tc>
          <w:tcPr>
            <w:tcW w:w="1152" w:type="dxa"/>
          </w:tcPr>
          <w:p w14:paraId="734471C7" w14:textId="3D7FD9DB" w:rsidR="00C6006F" w:rsidRDefault="000F782D">
            <w:pPr>
              <w:pStyle w:val="Tabletext"/>
            </w:pPr>
            <w:r>
              <w:t>1.</w:t>
            </w:r>
            <w:r w:rsidR="4E024AE7">
              <w:t>0</w:t>
            </w:r>
          </w:p>
        </w:tc>
        <w:tc>
          <w:tcPr>
            <w:tcW w:w="3744" w:type="dxa"/>
          </w:tcPr>
          <w:p w14:paraId="23CDDB3A" w14:textId="3FD71ECB" w:rsidR="00C6006F" w:rsidRDefault="000F782D">
            <w:pPr>
              <w:pStyle w:val="Tabletext"/>
            </w:pPr>
            <w:r>
              <w:t>Creación</w:t>
            </w:r>
          </w:p>
        </w:tc>
        <w:tc>
          <w:tcPr>
            <w:tcW w:w="2304" w:type="dxa"/>
          </w:tcPr>
          <w:p w14:paraId="2B600455" w14:textId="3451CC1F" w:rsidR="00C36045" w:rsidRDefault="000F782D">
            <w:pPr>
              <w:pStyle w:val="Tabletext"/>
            </w:pPr>
            <w:r>
              <w:t xml:space="preserve">Francisco </w:t>
            </w:r>
            <w:proofErr w:type="spellStart"/>
            <w:r>
              <w:t>Esquibel</w:t>
            </w:r>
            <w:proofErr w:type="spellEnd"/>
          </w:p>
        </w:tc>
      </w:tr>
      <w:tr w:rsidR="00C6006F" w14:paraId="27F7B385" w14:textId="77777777" w:rsidTr="5483E060">
        <w:tc>
          <w:tcPr>
            <w:tcW w:w="2304" w:type="dxa"/>
          </w:tcPr>
          <w:p w14:paraId="2A09C94E" w14:textId="02582654" w:rsidR="00C6006F" w:rsidRDefault="757BEEB7">
            <w:pPr>
              <w:pStyle w:val="Tabletext"/>
            </w:pPr>
            <w:r>
              <w:t>19/07/2020</w:t>
            </w:r>
          </w:p>
        </w:tc>
        <w:tc>
          <w:tcPr>
            <w:tcW w:w="1152" w:type="dxa"/>
          </w:tcPr>
          <w:p w14:paraId="547C8AC1" w14:textId="1FC10A86" w:rsidR="00C6006F" w:rsidRDefault="757BEEB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8E3EAA6" w14:textId="46EF950D" w:rsidR="00C6006F" w:rsidRDefault="757BEEB7">
            <w:pPr>
              <w:pStyle w:val="Tabletext"/>
            </w:pPr>
            <w:r>
              <w:t xml:space="preserve">modificación </w:t>
            </w:r>
          </w:p>
        </w:tc>
        <w:tc>
          <w:tcPr>
            <w:tcW w:w="2304" w:type="dxa"/>
          </w:tcPr>
          <w:p w14:paraId="6AADC8A8" w14:textId="1F479404" w:rsidR="00C6006F" w:rsidRDefault="757BEEB7">
            <w:pPr>
              <w:pStyle w:val="Tabletext"/>
            </w:pPr>
            <w:r>
              <w:t>Carlos Quintanilla, Lucas Figueroa</w:t>
            </w:r>
          </w:p>
        </w:tc>
      </w:tr>
      <w:tr w:rsidR="00C6006F" w14:paraId="456AD1A8" w14:textId="77777777" w:rsidTr="5483E060">
        <w:tc>
          <w:tcPr>
            <w:tcW w:w="2304" w:type="dxa"/>
          </w:tcPr>
          <w:p w14:paraId="64AEAAAA" w14:textId="77777777" w:rsidR="00C6006F" w:rsidRDefault="00C6006F">
            <w:pPr>
              <w:pStyle w:val="Tabletext"/>
            </w:pPr>
          </w:p>
        </w:tc>
        <w:tc>
          <w:tcPr>
            <w:tcW w:w="1152" w:type="dxa"/>
          </w:tcPr>
          <w:p w14:paraId="1BD62230" w14:textId="77777777" w:rsidR="00C6006F" w:rsidRDefault="00C6006F">
            <w:pPr>
              <w:pStyle w:val="Tabletext"/>
            </w:pPr>
          </w:p>
        </w:tc>
        <w:tc>
          <w:tcPr>
            <w:tcW w:w="3744" w:type="dxa"/>
          </w:tcPr>
          <w:p w14:paraId="00EA4A88" w14:textId="77777777" w:rsidR="00C6006F" w:rsidRDefault="00C6006F">
            <w:pPr>
              <w:pStyle w:val="Tabletext"/>
            </w:pPr>
          </w:p>
        </w:tc>
        <w:tc>
          <w:tcPr>
            <w:tcW w:w="2304" w:type="dxa"/>
          </w:tcPr>
          <w:p w14:paraId="3739F4A3" w14:textId="77777777" w:rsidR="00C6006F" w:rsidRDefault="00C6006F">
            <w:pPr>
              <w:pStyle w:val="Tabletext"/>
            </w:pPr>
          </w:p>
        </w:tc>
      </w:tr>
      <w:tr w:rsidR="00C6006F" w14:paraId="0E2FF724" w14:textId="77777777" w:rsidTr="5483E060">
        <w:tc>
          <w:tcPr>
            <w:tcW w:w="2304" w:type="dxa"/>
          </w:tcPr>
          <w:p w14:paraId="2DF9E111" w14:textId="77777777" w:rsidR="00C6006F" w:rsidRDefault="00C6006F">
            <w:pPr>
              <w:pStyle w:val="Tabletext"/>
            </w:pPr>
          </w:p>
        </w:tc>
        <w:tc>
          <w:tcPr>
            <w:tcW w:w="1152" w:type="dxa"/>
          </w:tcPr>
          <w:p w14:paraId="663C0424" w14:textId="77777777" w:rsidR="00C6006F" w:rsidRDefault="00C6006F">
            <w:pPr>
              <w:pStyle w:val="Tabletext"/>
            </w:pPr>
          </w:p>
        </w:tc>
        <w:tc>
          <w:tcPr>
            <w:tcW w:w="3744" w:type="dxa"/>
          </w:tcPr>
          <w:p w14:paraId="2777D769" w14:textId="77777777" w:rsidR="00C6006F" w:rsidRDefault="00C6006F">
            <w:pPr>
              <w:pStyle w:val="Tabletext"/>
            </w:pPr>
          </w:p>
        </w:tc>
        <w:tc>
          <w:tcPr>
            <w:tcW w:w="2304" w:type="dxa"/>
          </w:tcPr>
          <w:p w14:paraId="3B8F9410" w14:textId="77777777" w:rsidR="00C6006F" w:rsidRDefault="00C6006F">
            <w:pPr>
              <w:pStyle w:val="Tabletext"/>
            </w:pPr>
          </w:p>
        </w:tc>
      </w:tr>
    </w:tbl>
    <w:p w14:paraId="6128E4EF" w14:textId="77777777" w:rsidR="00C6006F" w:rsidRDefault="00C6006F"/>
    <w:p w14:paraId="78E3A240" w14:textId="77777777" w:rsidR="00C6006F" w:rsidRDefault="00DD6B88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4FD47400" w14:textId="78EA0BE3" w:rsidR="00820D72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7F7DB8E">
        <w:fldChar w:fldCharType="begin"/>
      </w:r>
      <w:r>
        <w:instrText xml:space="preserve"> TOC \o "1-3" </w:instrText>
      </w:r>
      <w:r w:rsidRPr="07F7DB8E">
        <w:fldChar w:fldCharType="separate"/>
      </w:r>
      <w:r w:rsidR="00820D72">
        <w:rPr>
          <w:noProof/>
        </w:rPr>
        <w:t>1.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820D72">
        <w:rPr>
          <w:noProof/>
        </w:rPr>
        <w:t>Brief Description</w:t>
      </w:r>
      <w:r w:rsidR="005464C9">
        <w:rPr>
          <w:noProof/>
        </w:rPr>
        <w:t xml:space="preserve">  (Caso de uso: Iniciar sesión)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_Toc36209901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4</w:t>
      </w:r>
      <w:r w:rsidR="00820D72">
        <w:rPr>
          <w:noProof/>
        </w:rPr>
        <w:fldChar w:fldCharType="end"/>
      </w:r>
    </w:p>
    <w:p w14:paraId="2472FC7E" w14:textId="77777777"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4D351A" w14:textId="77777777" w:rsidR="00820D72" w:rsidRDefault="00820D7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_Toc36209903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9230BC" w14:textId="38F6A0CE" w:rsidR="00DA5AB7" w:rsidRDefault="00DA5AB7">
      <w:pPr>
        <w:pStyle w:val="TDC2"/>
        <w:tabs>
          <w:tab w:val="left" w:pos="1000"/>
        </w:tabs>
        <w:rPr>
          <w:noProof/>
        </w:rPr>
      </w:pPr>
    </w:p>
    <w:p w14:paraId="2EFB23A7" w14:textId="2202DA37" w:rsidR="00820D72" w:rsidRDefault="00C36045" w:rsidP="00C36045">
      <w:pPr>
        <w:pStyle w:val="TDC2"/>
        <w:tabs>
          <w:tab w:val="left" w:pos="100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 w:rsidRPr="00DA5AB7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>2.1 El estudiante no está registrado</w:t>
      </w:r>
      <w:r w:rsidR="00820D72">
        <w:rPr>
          <w:noProof/>
        </w:rPr>
        <w:tab/>
      </w:r>
      <w:r w:rsidR="00DA5AB7">
        <w:rPr>
          <w:noProof/>
        </w:rPr>
        <w:t>4</w:t>
      </w:r>
    </w:p>
    <w:p w14:paraId="7D67E794" w14:textId="42200EFE" w:rsidR="00820D72" w:rsidRDefault="00820D72" w:rsidP="00DA5AB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</w:p>
    <w:p w14:paraId="5E0BE0C8" w14:textId="09C1DB51" w:rsidR="00C36045" w:rsidRDefault="00C36045" w:rsidP="00C36045">
      <w:pPr>
        <w:ind w:left="720"/>
        <w:rPr>
          <w:lang w:val="es-419"/>
        </w:rPr>
      </w:pPr>
      <w:r>
        <w:rPr>
          <w:lang w:val="es-419"/>
        </w:rPr>
        <w:t xml:space="preserve">      </w:t>
      </w:r>
      <w:r w:rsidRPr="00C36045">
        <w:rPr>
          <w:lang w:val="es-419"/>
        </w:rPr>
        <w:t>2.2 El usuario ingresa una contraseña insuficiente.</w:t>
      </w:r>
    </w:p>
    <w:p w14:paraId="6D076227" w14:textId="77777777" w:rsidR="00C36045" w:rsidRPr="00C36045" w:rsidRDefault="00C36045" w:rsidP="00C36045">
      <w:pPr>
        <w:ind w:left="720"/>
        <w:rPr>
          <w:lang w:val="es-419"/>
        </w:rPr>
      </w:pPr>
    </w:p>
    <w:p w14:paraId="568364E0" w14:textId="77777777" w:rsidR="00C36045" w:rsidRPr="00C36045" w:rsidRDefault="00C36045" w:rsidP="00C36045">
      <w:pPr>
        <w:ind w:firstLine="720"/>
        <w:rPr>
          <w:lang w:val="es-419"/>
        </w:rPr>
      </w:pPr>
      <w:r w:rsidRPr="00C36045">
        <w:rPr>
          <w:lang w:val="es-419"/>
        </w:rPr>
        <w:t>4.1 El usuario ingresa un usuario o clave incorrecto.</w:t>
      </w:r>
    </w:p>
    <w:p w14:paraId="70CA253F" w14:textId="45D6F9A0" w:rsidR="00C36045" w:rsidRDefault="00C36045" w:rsidP="005464C9">
      <w:pPr>
        <w:pStyle w:val="TDC2"/>
        <w:tabs>
          <w:tab w:val="left" w:pos="1000"/>
        </w:tabs>
        <w:ind w:left="0"/>
        <w:rPr>
          <w:noProof/>
        </w:rPr>
      </w:pPr>
    </w:p>
    <w:p w14:paraId="63335A32" w14:textId="2A3453F2" w:rsidR="005464C9" w:rsidRPr="005464C9" w:rsidRDefault="005464C9" w:rsidP="005464C9">
      <w:r>
        <w:t xml:space="preserve">4.      </w:t>
      </w:r>
      <w:proofErr w:type="spellStart"/>
      <w:r>
        <w:t>Brierf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(Caso de uso: Jugar partida)</w:t>
      </w:r>
    </w:p>
    <w:p w14:paraId="162C24CF" w14:textId="3485346B" w:rsidR="00820D72" w:rsidRDefault="00820D72" w:rsidP="005464C9">
      <w:pPr>
        <w:pStyle w:val="TDC2"/>
        <w:tabs>
          <w:tab w:val="left" w:pos="100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</w:p>
    <w:p w14:paraId="7538CDFA" w14:textId="39C4AA2E" w:rsidR="005464C9" w:rsidRPr="005464C9" w:rsidRDefault="005464C9" w:rsidP="005464C9">
      <w:pPr>
        <w:rPr>
          <w:rFonts w:eastAsiaTheme="minorEastAsia"/>
          <w:lang w:val="es-419" w:eastAsia="es-419"/>
        </w:rPr>
      </w:pPr>
      <w:r>
        <w:rPr>
          <w:rFonts w:eastAsiaTheme="minorEastAsia"/>
          <w:lang w:val="es-419" w:eastAsia="es-419"/>
        </w:rPr>
        <w:t xml:space="preserve">5. Basic Flow </w:t>
      </w:r>
      <w:proofErr w:type="spellStart"/>
      <w:r>
        <w:rPr>
          <w:rFonts w:eastAsiaTheme="minorEastAsia"/>
          <w:lang w:val="es-419" w:eastAsia="es-419"/>
        </w:rPr>
        <w:t>of</w:t>
      </w:r>
      <w:proofErr w:type="spellEnd"/>
      <w:r>
        <w:rPr>
          <w:rFonts w:eastAsiaTheme="minorEastAsia"/>
          <w:lang w:val="es-419" w:eastAsia="es-419"/>
        </w:rPr>
        <w:t xml:space="preserve"> </w:t>
      </w:r>
      <w:proofErr w:type="spellStart"/>
      <w:r>
        <w:rPr>
          <w:rFonts w:eastAsiaTheme="minorEastAsia"/>
          <w:lang w:val="es-419" w:eastAsia="es-419"/>
        </w:rPr>
        <w:t>Events</w:t>
      </w:r>
      <w:proofErr w:type="spellEnd"/>
    </w:p>
    <w:p w14:paraId="368CDF68" w14:textId="48C17649" w:rsidR="00820D72" w:rsidRDefault="00820D72" w:rsidP="005464C9">
      <w:pPr>
        <w:pStyle w:val="TDC3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</w:p>
    <w:p w14:paraId="40E3A49D" w14:textId="47D9BE3F" w:rsidR="005464C9" w:rsidRDefault="005464C9" w:rsidP="005464C9">
      <w:pPr>
        <w:rPr>
          <w:rFonts w:eastAsiaTheme="minorEastAsia"/>
          <w:lang w:val="es-419" w:eastAsia="es-419"/>
        </w:rPr>
      </w:pPr>
      <w:r>
        <w:rPr>
          <w:rFonts w:eastAsiaTheme="minorEastAsia"/>
          <w:lang w:val="es-419" w:eastAsia="es-419"/>
        </w:rPr>
        <w:t xml:space="preserve">6. </w:t>
      </w:r>
      <w:proofErr w:type="spellStart"/>
      <w:r>
        <w:rPr>
          <w:rFonts w:eastAsiaTheme="minorEastAsia"/>
          <w:lang w:val="es-419" w:eastAsia="es-419"/>
        </w:rPr>
        <w:t>Alternative</w:t>
      </w:r>
      <w:proofErr w:type="spellEnd"/>
      <w:r>
        <w:rPr>
          <w:rFonts w:eastAsiaTheme="minorEastAsia"/>
          <w:lang w:val="es-419" w:eastAsia="es-419"/>
        </w:rPr>
        <w:t xml:space="preserve"> </w:t>
      </w:r>
      <w:proofErr w:type="spellStart"/>
      <w:r>
        <w:rPr>
          <w:rFonts w:eastAsiaTheme="minorEastAsia"/>
          <w:lang w:val="es-419" w:eastAsia="es-419"/>
        </w:rPr>
        <w:t>Flows</w:t>
      </w:r>
      <w:proofErr w:type="spellEnd"/>
    </w:p>
    <w:p w14:paraId="076446B0" w14:textId="2CF89293" w:rsidR="005464C9" w:rsidRDefault="005464C9" w:rsidP="005464C9">
      <w:pPr>
        <w:rPr>
          <w:rFonts w:eastAsiaTheme="minorEastAsia"/>
          <w:lang w:val="es-419" w:eastAsia="es-419"/>
        </w:rPr>
      </w:pPr>
    </w:p>
    <w:p w14:paraId="571BD390" w14:textId="74AD4472" w:rsidR="005464C9" w:rsidRDefault="005464C9" w:rsidP="005464C9">
      <w:pPr>
        <w:rPr>
          <w:rFonts w:eastAsiaTheme="minorEastAsia"/>
          <w:lang w:val="es-419" w:eastAsia="es-419"/>
        </w:rPr>
      </w:pPr>
      <w:r>
        <w:rPr>
          <w:rFonts w:eastAsiaTheme="minorEastAsia"/>
          <w:lang w:val="es-419" w:eastAsia="es-419"/>
        </w:rPr>
        <w:tab/>
        <w:t>3.1 El usuario desea unirse a una partida</w:t>
      </w:r>
    </w:p>
    <w:p w14:paraId="282BA554" w14:textId="77777777" w:rsidR="00A108DE" w:rsidRDefault="005464C9" w:rsidP="005464C9">
      <w:pPr>
        <w:rPr>
          <w:rFonts w:eastAsiaTheme="minorEastAsia"/>
          <w:lang w:val="es-419" w:eastAsia="es-419"/>
        </w:rPr>
      </w:pPr>
      <w:r>
        <w:rPr>
          <w:rFonts w:eastAsiaTheme="minorEastAsia"/>
          <w:lang w:val="es-419" w:eastAsia="es-419"/>
        </w:rPr>
        <w:tab/>
      </w:r>
    </w:p>
    <w:p w14:paraId="13DD81F9" w14:textId="6E365EC8" w:rsidR="00A108DE" w:rsidRDefault="00A108DE" w:rsidP="005464C9">
      <w:pPr>
        <w:rPr>
          <w:rFonts w:eastAsiaTheme="minorEastAsia"/>
          <w:lang w:val="es-419" w:eastAsia="es-419"/>
        </w:rPr>
      </w:pPr>
      <w:r>
        <w:rPr>
          <w:rFonts w:eastAsiaTheme="minorEastAsia"/>
          <w:lang w:val="es-419" w:eastAsia="es-419"/>
        </w:rPr>
        <w:tab/>
        <w:t>3.1.3 El usuario ingresa código erróneo</w:t>
      </w:r>
    </w:p>
    <w:p w14:paraId="36DF1844" w14:textId="27B2BB0D" w:rsidR="00761FA3" w:rsidRDefault="00761FA3" w:rsidP="005464C9">
      <w:pPr>
        <w:rPr>
          <w:rFonts w:eastAsiaTheme="minorEastAsia"/>
          <w:lang w:val="es-419" w:eastAsia="es-419"/>
        </w:rPr>
      </w:pPr>
    </w:p>
    <w:p w14:paraId="5E1D5300" w14:textId="766BC7BA" w:rsidR="005464C9" w:rsidRDefault="00761FA3" w:rsidP="00761FA3">
      <w:pPr>
        <w:rPr>
          <w:rFonts w:eastAsiaTheme="minorEastAsia"/>
          <w:lang w:val="es-419" w:eastAsia="es-419"/>
        </w:rPr>
      </w:pPr>
      <w:r>
        <w:rPr>
          <w:rFonts w:eastAsiaTheme="minorEastAsia"/>
          <w:lang w:val="es-419" w:eastAsia="es-419"/>
        </w:rPr>
        <w:tab/>
      </w:r>
    </w:p>
    <w:p w14:paraId="03D95DFB" w14:textId="3627C62C" w:rsidR="005464C9" w:rsidRPr="005464C9" w:rsidRDefault="005464C9" w:rsidP="005464C9">
      <w:pPr>
        <w:rPr>
          <w:rFonts w:eastAsiaTheme="minorEastAsia"/>
          <w:lang w:val="es-419" w:eastAsia="es-419"/>
        </w:rPr>
      </w:pPr>
      <w:r>
        <w:rPr>
          <w:rFonts w:eastAsiaTheme="minorEastAsia"/>
          <w:lang w:val="es-419" w:eastAsia="es-419"/>
        </w:rPr>
        <w:tab/>
        <w:t xml:space="preserve">1.1 El usuario está con penalización </w:t>
      </w:r>
    </w:p>
    <w:p w14:paraId="55637A30" w14:textId="6D2958D4" w:rsidR="00820D72" w:rsidRDefault="005464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7</w:t>
      </w:r>
      <w:r w:rsidR="00820D72">
        <w:rPr>
          <w:noProof/>
        </w:rPr>
        <w:t>.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820D72">
        <w:rPr>
          <w:noProof/>
        </w:rPr>
        <w:t>Preconditions</w:t>
      </w:r>
      <w:r w:rsidR="00820D72">
        <w:rPr>
          <w:noProof/>
        </w:rPr>
        <w:tab/>
      </w:r>
      <w:r w:rsidR="00DA5AB7">
        <w:rPr>
          <w:noProof/>
        </w:rPr>
        <w:t>4</w:t>
      </w:r>
    </w:p>
    <w:p w14:paraId="6453625F" w14:textId="7B964F2C" w:rsidR="00820D72" w:rsidRDefault="005464C9">
      <w:pPr>
        <w:pStyle w:val="TDC2"/>
        <w:tabs>
          <w:tab w:val="left" w:pos="1000"/>
        </w:tabs>
        <w:rPr>
          <w:noProof/>
        </w:rPr>
      </w:pPr>
      <w:r>
        <w:rPr>
          <w:noProof/>
        </w:rPr>
        <w:t>7.</w:t>
      </w:r>
      <w:r w:rsidR="00820D72">
        <w:rPr>
          <w:noProof/>
        </w:rPr>
        <w:t>1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 w:rsidRPr="00DA5AB7">
        <w:rPr>
          <w:rFonts w:eastAsiaTheme="minorEastAsia"/>
          <w:noProof/>
          <w:lang w:val="es-419" w:eastAsia="es-419"/>
        </w:rPr>
        <w:t xml:space="preserve">El servidor debe estar en linea </w:t>
      </w:r>
      <w:r w:rsidR="00820D72">
        <w:rPr>
          <w:noProof/>
        </w:rPr>
        <w:tab/>
      </w:r>
      <w:r w:rsidR="00DA5AB7">
        <w:rPr>
          <w:noProof/>
        </w:rPr>
        <w:t>4</w:t>
      </w:r>
    </w:p>
    <w:p w14:paraId="035EB072" w14:textId="14B7EDF3" w:rsidR="00DA5AB7" w:rsidRPr="00DA5AB7" w:rsidRDefault="00DA5AB7" w:rsidP="00DA5AB7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w:r w:rsidR="005464C9">
        <w:rPr>
          <w:rFonts w:eastAsiaTheme="minorEastAsia"/>
        </w:rPr>
        <w:t>7</w:t>
      </w:r>
      <w:r>
        <w:rPr>
          <w:rFonts w:eastAsiaTheme="minorEastAsia"/>
        </w:rPr>
        <w:t>.2</w:t>
      </w:r>
      <w:r>
        <w:rPr>
          <w:rFonts w:eastAsiaTheme="minorEastAsia"/>
        </w:rPr>
        <w:tab/>
        <w:t xml:space="preserve">     El jugador debe saber jugar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w:r w:rsidR="00C36045">
        <w:rPr>
          <w:rFonts w:eastAsiaTheme="minorEastAsia"/>
        </w:rPr>
        <w:tab/>
      </w:r>
      <w:r w:rsidR="00C36045">
        <w:rPr>
          <w:rFonts w:eastAsiaTheme="minorEastAsia"/>
        </w:rPr>
        <w:tab/>
        <w:t xml:space="preserve">           </w:t>
      </w:r>
      <w:r>
        <w:rPr>
          <w:rFonts w:eastAsiaTheme="minorEastAsia"/>
        </w:rPr>
        <w:t xml:space="preserve"> 4</w:t>
      </w:r>
    </w:p>
    <w:p w14:paraId="6DF1B5AB" w14:textId="7E1417FE" w:rsidR="00820D72" w:rsidRDefault="005464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8</w:t>
      </w:r>
      <w:r w:rsidR="00820D72">
        <w:rPr>
          <w:noProof/>
        </w:rPr>
        <w:t>.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820D72">
        <w:rPr>
          <w:noProof/>
        </w:rPr>
        <w:t>Postconditions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_Toc36209911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5</w:t>
      </w:r>
      <w:r w:rsidR="00820D72">
        <w:rPr>
          <w:noProof/>
        </w:rPr>
        <w:fldChar w:fldCharType="end"/>
      </w:r>
    </w:p>
    <w:p w14:paraId="6CD3552F" w14:textId="201E33BB" w:rsidR="00820D72" w:rsidRDefault="005464C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8</w:t>
      </w:r>
      <w:r w:rsidR="00820D72">
        <w:rPr>
          <w:noProof/>
        </w:rPr>
        <w:t>.1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 w:rsidRPr="002F14E7">
        <w:rPr>
          <w:bCs/>
        </w:rPr>
        <w:t>El usuario debe tener otros usuarios con acceso a la página para poder jugar.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_Toc36209912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5</w:t>
      </w:r>
      <w:r w:rsidR="00820D72">
        <w:rPr>
          <w:noProof/>
        </w:rPr>
        <w:fldChar w:fldCharType="end"/>
      </w:r>
    </w:p>
    <w:p w14:paraId="0277D3DB" w14:textId="098E3E85" w:rsidR="00820D72" w:rsidRDefault="005464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9</w:t>
      </w:r>
      <w:r w:rsidR="00820D72">
        <w:rPr>
          <w:noProof/>
        </w:rPr>
        <w:t>.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820D72">
        <w:rPr>
          <w:noProof/>
        </w:rPr>
        <w:t>Special Requirements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_Toc36209913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5</w:t>
      </w:r>
      <w:r w:rsidR="00820D72">
        <w:rPr>
          <w:noProof/>
        </w:rPr>
        <w:fldChar w:fldCharType="end"/>
      </w:r>
    </w:p>
    <w:p w14:paraId="4A071BB3" w14:textId="16A7EE2B" w:rsidR="00820D72" w:rsidRDefault="005464C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9</w:t>
      </w:r>
      <w:r w:rsidR="00820D72">
        <w:rPr>
          <w:noProof/>
        </w:rPr>
        <w:t>.1</w:t>
      </w:r>
      <w:r w:rsidR="00820D72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DA5AB7">
        <w:rPr>
          <w:noProof/>
        </w:rPr>
        <w:t xml:space="preserve">El servidor debe tener la capacidad de manejar múltiples partidas simultáneamente </w:t>
      </w:r>
      <w:r w:rsidR="00820D72">
        <w:rPr>
          <w:noProof/>
        </w:rPr>
        <w:tab/>
      </w:r>
      <w:r w:rsidR="00820D72">
        <w:rPr>
          <w:noProof/>
        </w:rPr>
        <w:fldChar w:fldCharType="begin"/>
      </w:r>
      <w:r w:rsidR="00820D72">
        <w:rPr>
          <w:noProof/>
        </w:rPr>
        <w:instrText xml:space="preserve"> PAGEREF _Toc36209914 \h </w:instrText>
      </w:r>
      <w:r w:rsidR="00820D72">
        <w:rPr>
          <w:noProof/>
        </w:rPr>
      </w:r>
      <w:r w:rsidR="00820D72">
        <w:rPr>
          <w:noProof/>
        </w:rPr>
        <w:fldChar w:fldCharType="separate"/>
      </w:r>
      <w:r w:rsidR="00820D72">
        <w:rPr>
          <w:noProof/>
        </w:rPr>
        <w:t>5</w:t>
      </w:r>
      <w:r w:rsidR="00820D72">
        <w:rPr>
          <w:noProof/>
        </w:rPr>
        <w:fldChar w:fldCharType="end"/>
      </w:r>
    </w:p>
    <w:p w14:paraId="2EC83E37" w14:textId="77EB87C1" w:rsidR="00C6006F" w:rsidRDefault="00DD6B88">
      <w:pPr>
        <w:pStyle w:val="Ttulo"/>
      </w:pPr>
      <w:r w:rsidRPr="07F7DB8E">
        <w:rPr>
          <w:rFonts w:ascii="Times New Roman" w:hAnsi="Times New Roman"/>
          <w:sz w:val="20"/>
        </w:rPr>
        <w:fldChar w:fldCharType="end"/>
      </w:r>
      <w:r>
        <w:br w:type="page"/>
      </w:r>
    </w:p>
    <w:p w14:paraId="0DBE8324" w14:textId="5966E146" w:rsidR="00C6006F" w:rsidRDefault="00DD6B88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>:</w:t>
      </w:r>
      <w:r w:rsidR="00C36045">
        <w:t xml:space="preserve"> Inici</w:t>
      </w:r>
      <w:r w:rsidR="000F782D">
        <w:t>a</w:t>
      </w:r>
      <w:r>
        <w:fldChar w:fldCharType="end"/>
      </w:r>
      <w:bookmarkStart w:id="0" w:name="_Toc423410237"/>
      <w:bookmarkStart w:id="1" w:name="_Toc425054503"/>
      <w:r w:rsidR="00C36045">
        <w:t>r sesión</w:t>
      </w:r>
      <w:r>
        <w:t xml:space="preserve"> </w:t>
      </w:r>
      <w:bookmarkEnd w:id="0"/>
      <w:bookmarkEnd w:id="1"/>
    </w:p>
    <w:p w14:paraId="60B9AFC7" w14:textId="77777777" w:rsidR="00C6006F" w:rsidRDefault="00C6006F">
      <w:pPr>
        <w:pStyle w:val="InfoBlue"/>
      </w:pPr>
    </w:p>
    <w:p w14:paraId="2EE389FC" w14:textId="17C8E8AA" w:rsidR="00C6006F" w:rsidRDefault="00DD6B88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36209901"/>
      <w:bookmarkStart w:id="6" w:name="_Toc423410239"/>
      <w:bookmarkStart w:id="7" w:name="_Toc425054505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2"/>
      <w:bookmarkEnd w:id="3"/>
      <w:bookmarkEnd w:id="4"/>
      <w:bookmarkEnd w:id="5"/>
      <w:proofErr w:type="spellEnd"/>
    </w:p>
    <w:p w14:paraId="2776F102" w14:textId="55CDED82" w:rsidR="000F782D" w:rsidRPr="000F782D" w:rsidRDefault="000F782D" w:rsidP="000F782D">
      <w:pPr>
        <w:ind w:left="720"/>
      </w:pPr>
      <w:r>
        <w:t xml:space="preserve">El objetivo de este caso de uso es definir los pasos que debe efectuar el usuario para poder </w:t>
      </w:r>
      <w:r w:rsidR="28D9B402">
        <w:t>iniciar sesión en la página</w:t>
      </w:r>
      <w:r>
        <w:t xml:space="preserve">. </w:t>
      </w:r>
    </w:p>
    <w:p w14:paraId="7FE68C2E" w14:textId="1F89FFCB" w:rsidR="00C6006F" w:rsidRDefault="00DD6B88">
      <w:pPr>
        <w:pStyle w:val="Ttulo1"/>
        <w:widowControl/>
      </w:pPr>
      <w:bookmarkStart w:id="8" w:name="_Toc36209902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6"/>
      <w:bookmarkEnd w:id="7"/>
      <w:bookmarkEnd w:id="8"/>
      <w:proofErr w:type="spellEnd"/>
    </w:p>
    <w:tbl>
      <w:tblPr>
        <w:tblStyle w:val="Tablaconcuadrcula"/>
        <w:tblW w:w="8315" w:type="dxa"/>
        <w:tblInd w:w="1034" w:type="dxa"/>
        <w:tblLook w:val="04A0" w:firstRow="1" w:lastRow="0" w:firstColumn="1" w:lastColumn="0" w:noHBand="0" w:noVBand="1"/>
      </w:tblPr>
      <w:tblGrid>
        <w:gridCol w:w="878"/>
        <w:gridCol w:w="2017"/>
        <w:gridCol w:w="5420"/>
      </w:tblGrid>
      <w:tr w:rsidR="00645741" w14:paraId="111F8505" w14:textId="77777777" w:rsidTr="07F7DB8E">
        <w:trPr>
          <w:trHeight w:val="247"/>
        </w:trPr>
        <w:tc>
          <w:tcPr>
            <w:tcW w:w="878" w:type="dxa"/>
          </w:tcPr>
          <w:p w14:paraId="32257485" w14:textId="7B104931" w:rsidR="00645741" w:rsidRDefault="00645741" w:rsidP="00645741">
            <w:r>
              <w:t>Paso</w:t>
            </w:r>
          </w:p>
        </w:tc>
        <w:tc>
          <w:tcPr>
            <w:tcW w:w="2017" w:type="dxa"/>
          </w:tcPr>
          <w:p w14:paraId="61F3D2FA" w14:textId="61D611CC" w:rsidR="00645741" w:rsidRDefault="00645741" w:rsidP="00645741">
            <w:r>
              <w:t>Rol</w:t>
            </w:r>
          </w:p>
        </w:tc>
        <w:tc>
          <w:tcPr>
            <w:tcW w:w="5420" w:type="dxa"/>
          </w:tcPr>
          <w:p w14:paraId="61F1B7A8" w14:textId="71135D2D" w:rsidR="00645741" w:rsidRDefault="00645741" w:rsidP="00645741">
            <w:r>
              <w:t>Acción</w:t>
            </w:r>
          </w:p>
        </w:tc>
      </w:tr>
      <w:tr w:rsidR="00645741" w14:paraId="72116FB7" w14:textId="77777777" w:rsidTr="07F7DB8E">
        <w:trPr>
          <w:trHeight w:val="260"/>
        </w:trPr>
        <w:tc>
          <w:tcPr>
            <w:tcW w:w="878" w:type="dxa"/>
          </w:tcPr>
          <w:p w14:paraId="013ED442" w14:textId="5575ECB2" w:rsidR="00645741" w:rsidRDefault="00645741" w:rsidP="00645741">
            <w:r>
              <w:t>1</w:t>
            </w:r>
          </w:p>
        </w:tc>
        <w:tc>
          <w:tcPr>
            <w:tcW w:w="2017" w:type="dxa"/>
          </w:tcPr>
          <w:p w14:paraId="6261875F" w14:textId="2E0EFD69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52932579" w14:textId="6504C26B" w:rsidR="00645741" w:rsidRDefault="00645741" w:rsidP="00645741">
            <w:pPr>
              <w:tabs>
                <w:tab w:val="left" w:pos="972"/>
              </w:tabs>
            </w:pPr>
            <w:r>
              <w:t>Ingresar a la página</w:t>
            </w:r>
          </w:p>
        </w:tc>
      </w:tr>
      <w:tr w:rsidR="00645741" w14:paraId="539B6E86" w14:textId="77777777" w:rsidTr="07F7DB8E">
        <w:trPr>
          <w:trHeight w:val="247"/>
        </w:trPr>
        <w:tc>
          <w:tcPr>
            <w:tcW w:w="878" w:type="dxa"/>
          </w:tcPr>
          <w:p w14:paraId="21F7BABD" w14:textId="280659F5" w:rsidR="00645741" w:rsidRDefault="00645741" w:rsidP="00645741">
            <w:r>
              <w:t>2</w:t>
            </w:r>
          </w:p>
        </w:tc>
        <w:tc>
          <w:tcPr>
            <w:tcW w:w="2017" w:type="dxa"/>
          </w:tcPr>
          <w:p w14:paraId="37C3B6DB" w14:textId="2525DB56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6A4AD35C" w14:textId="0E897638" w:rsidR="00645741" w:rsidRDefault="67A0F0BB" w:rsidP="00645741">
            <w:r>
              <w:t>Presionar el botón de i</w:t>
            </w:r>
            <w:r w:rsidR="00645741">
              <w:t>niciar s</w:t>
            </w:r>
            <w:r w:rsidR="0BF86F33">
              <w:t>e</w:t>
            </w:r>
            <w:r w:rsidR="00645741">
              <w:t>sión</w:t>
            </w:r>
          </w:p>
        </w:tc>
      </w:tr>
      <w:tr w:rsidR="00645741" w14:paraId="16F412FE" w14:textId="77777777" w:rsidTr="07F7DB8E">
        <w:trPr>
          <w:trHeight w:val="247"/>
        </w:trPr>
        <w:tc>
          <w:tcPr>
            <w:tcW w:w="878" w:type="dxa"/>
          </w:tcPr>
          <w:p w14:paraId="0CEBFF6C" w14:textId="16B5D80F" w:rsidR="00645741" w:rsidRDefault="00645741" w:rsidP="00645741">
            <w:r>
              <w:t>3</w:t>
            </w:r>
          </w:p>
        </w:tc>
        <w:tc>
          <w:tcPr>
            <w:tcW w:w="2017" w:type="dxa"/>
          </w:tcPr>
          <w:p w14:paraId="54B2858F" w14:textId="4333C91A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5FBAA90C" w14:textId="5FA98934" w:rsidR="00645741" w:rsidRDefault="49396AC3" w:rsidP="00645741">
            <w:r>
              <w:t>Ingresar usuario y clave.</w:t>
            </w:r>
          </w:p>
        </w:tc>
      </w:tr>
      <w:tr w:rsidR="00645741" w14:paraId="074A76B7" w14:textId="77777777" w:rsidTr="07F7DB8E">
        <w:trPr>
          <w:trHeight w:val="260"/>
        </w:trPr>
        <w:tc>
          <w:tcPr>
            <w:tcW w:w="878" w:type="dxa"/>
          </w:tcPr>
          <w:p w14:paraId="2C8967C0" w14:textId="592E78EF" w:rsidR="00645741" w:rsidRDefault="00645741" w:rsidP="00645741">
            <w:r>
              <w:t>4</w:t>
            </w:r>
          </w:p>
        </w:tc>
        <w:tc>
          <w:tcPr>
            <w:tcW w:w="2017" w:type="dxa"/>
          </w:tcPr>
          <w:p w14:paraId="2E5E038C" w14:textId="60B7CBA8" w:rsidR="00645741" w:rsidRDefault="00645741" w:rsidP="00645741">
            <w:r>
              <w:t>Sistema</w:t>
            </w:r>
          </w:p>
        </w:tc>
        <w:tc>
          <w:tcPr>
            <w:tcW w:w="5420" w:type="dxa"/>
          </w:tcPr>
          <w:p w14:paraId="67BAE0AF" w14:textId="01AD4A3F" w:rsidR="00645741" w:rsidRDefault="522EE13C" w:rsidP="00645741">
            <w:r>
              <w:t>Verifica el usuario y la clave.</w:t>
            </w:r>
          </w:p>
        </w:tc>
      </w:tr>
      <w:tr w:rsidR="00645741" w14:paraId="3E713279" w14:textId="77777777" w:rsidTr="07F7DB8E">
        <w:trPr>
          <w:trHeight w:val="247"/>
        </w:trPr>
        <w:tc>
          <w:tcPr>
            <w:tcW w:w="878" w:type="dxa"/>
          </w:tcPr>
          <w:p w14:paraId="4EB8F57D" w14:textId="7DB41025" w:rsidR="00645741" w:rsidRDefault="00645741" w:rsidP="00645741">
            <w:r>
              <w:t>5</w:t>
            </w:r>
          </w:p>
        </w:tc>
        <w:tc>
          <w:tcPr>
            <w:tcW w:w="2017" w:type="dxa"/>
          </w:tcPr>
          <w:p w14:paraId="28AEA04B" w14:textId="6303E61E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4E481597" w14:textId="2E5B3534" w:rsidR="00645741" w:rsidRDefault="303ACBA7" w:rsidP="00645741">
            <w:r>
              <w:t>Logra iniciar sesión efectivamente.</w:t>
            </w:r>
          </w:p>
        </w:tc>
      </w:tr>
    </w:tbl>
    <w:p w14:paraId="400D45FA" w14:textId="77777777" w:rsidR="000F782D" w:rsidRPr="000F782D" w:rsidRDefault="000F782D" w:rsidP="00645741"/>
    <w:p w14:paraId="3F44447A" w14:textId="33490B92" w:rsidR="00C6006F" w:rsidRDefault="00DD6B88">
      <w:pPr>
        <w:pStyle w:val="Ttulo1"/>
      </w:pPr>
      <w:bookmarkStart w:id="9" w:name="_Toc423410241"/>
      <w:bookmarkStart w:id="10" w:name="_Toc425054507"/>
      <w:bookmarkStart w:id="11" w:name="_Toc36209903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9"/>
      <w:bookmarkEnd w:id="10"/>
      <w:bookmarkEnd w:id="11"/>
      <w:proofErr w:type="spellEnd"/>
    </w:p>
    <w:p w14:paraId="144DA32E" w14:textId="595CD93B" w:rsidR="00645741" w:rsidRDefault="00645741" w:rsidP="00645741">
      <w:pPr>
        <w:ind w:firstLine="720"/>
        <w:rPr>
          <w:b/>
        </w:rPr>
      </w:pPr>
      <w:bookmarkStart w:id="12" w:name="_Hlk37169935"/>
      <w:r>
        <w:t xml:space="preserve">2.1 </w:t>
      </w:r>
      <w:r>
        <w:rPr>
          <w:b/>
        </w:rPr>
        <w:t>El estudiante no está registrado</w:t>
      </w:r>
    </w:p>
    <w:bookmarkEnd w:id="12"/>
    <w:p w14:paraId="5A069B40" w14:textId="77777777" w:rsidR="00645741" w:rsidRPr="00645741" w:rsidRDefault="00645741" w:rsidP="00645741">
      <w:pPr>
        <w:ind w:firstLine="720"/>
        <w:rPr>
          <w:u w:val="single"/>
        </w:rPr>
      </w:pPr>
    </w:p>
    <w:tbl>
      <w:tblPr>
        <w:tblStyle w:val="Tablaconcuadrcula"/>
        <w:tblW w:w="8315" w:type="dxa"/>
        <w:tblInd w:w="1034" w:type="dxa"/>
        <w:tblLook w:val="04A0" w:firstRow="1" w:lastRow="0" w:firstColumn="1" w:lastColumn="0" w:noHBand="0" w:noVBand="1"/>
      </w:tblPr>
      <w:tblGrid>
        <w:gridCol w:w="878"/>
        <w:gridCol w:w="2017"/>
        <w:gridCol w:w="5420"/>
      </w:tblGrid>
      <w:tr w:rsidR="00645741" w14:paraId="0376FFA2" w14:textId="77777777" w:rsidTr="07F7DB8E">
        <w:trPr>
          <w:trHeight w:val="247"/>
        </w:trPr>
        <w:tc>
          <w:tcPr>
            <w:tcW w:w="878" w:type="dxa"/>
          </w:tcPr>
          <w:p w14:paraId="37A3095E" w14:textId="77777777" w:rsidR="00645741" w:rsidRDefault="00645741" w:rsidP="008B3A8D">
            <w:r>
              <w:t>Paso</w:t>
            </w:r>
          </w:p>
        </w:tc>
        <w:tc>
          <w:tcPr>
            <w:tcW w:w="2017" w:type="dxa"/>
          </w:tcPr>
          <w:p w14:paraId="04AB39B6" w14:textId="77777777" w:rsidR="00645741" w:rsidRDefault="00645741" w:rsidP="008B3A8D">
            <w:r>
              <w:t>Rol</w:t>
            </w:r>
          </w:p>
        </w:tc>
        <w:tc>
          <w:tcPr>
            <w:tcW w:w="5420" w:type="dxa"/>
          </w:tcPr>
          <w:p w14:paraId="37D1B76F" w14:textId="77777777" w:rsidR="00645741" w:rsidRDefault="00645741" w:rsidP="008B3A8D">
            <w:r>
              <w:t>Acción</w:t>
            </w:r>
          </w:p>
        </w:tc>
      </w:tr>
      <w:tr w:rsidR="07F7DB8E" w14:paraId="68653F28" w14:textId="77777777" w:rsidTr="07F7DB8E">
        <w:trPr>
          <w:trHeight w:val="247"/>
        </w:trPr>
        <w:tc>
          <w:tcPr>
            <w:tcW w:w="878" w:type="dxa"/>
          </w:tcPr>
          <w:p w14:paraId="40E1BFFE" w14:textId="4A17EBA5" w:rsidR="122DB44E" w:rsidRDefault="122DB44E" w:rsidP="07F7DB8E">
            <w:r>
              <w:t>2.1</w:t>
            </w:r>
            <w:r w:rsidR="69014EAD">
              <w:t>.1</w:t>
            </w:r>
          </w:p>
        </w:tc>
        <w:tc>
          <w:tcPr>
            <w:tcW w:w="2017" w:type="dxa"/>
          </w:tcPr>
          <w:p w14:paraId="34BE4599" w14:textId="2796EFE7" w:rsidR="7BE4B92F" w:rsidRDefault="7BE4B92F" w:rsidP="07F7DB8E">
            <w:r>
              <w:t>Usuario</w:t>
            </w:r>
          </w:p>
        </w:tc>
        <w:tc>
          <w:tcPr>
            <w:tcW w:w="5420" w:type="dxa"/>
          </w:tcPr>
          <w:p w14:paraId="07D155A1" w14:textId="430945F4" w:rsidR="7BE4B92F" w:rsidRDefault="7BE4B92F" w:rsidP="07F7DB8E">
            <w:r>
              <w:t>Presionar el botón de registrarse.</w:t>
            </w:r>
          </w:p>
        </w:tc>
      </w:tr>
      <w:tr w:rsidR="00645741" w14:paraId="29250EAF" w14:textId="77777777" w:rsidTr="07F7DB8E">
        <w:trPr>
          <w:trHeight w:val="260"/>
        </w:trPr>
        <w:tc>
          <w:tcPr>
            <w:tcW w:w="878" w:type="dxa"/>
          </w:tcPr>
          <w:p w14:paraId="0739A952" w14:textId="3CDBE519" w:rsidR="00645741" w:rsidRDefault="00645741" w:rsidP="008B3A8D">
            <w:r>
              <w:t>2.</w:t>
            </w:r>
            <w:r w:rsidR="7FBA5CC5">
              <w:t>1.2</w:t>
            </w:r>
          </w:p>
        </w:tc>
        <w:tc>
          <w:tcPr>
            <w:tcW w:w="2017" w:type="dxa"/>
          </w:tcPr>
          <w:p w14:paraId="4A215C7F" w14:textId="77777777" w:rsidR="00645741" w:rsidRDefault="00645741" w:rsidP="008B3A8D">
            <w:r>
              <w:t>Usuario</w:t>
            </w:r>
          </w:p>
        </w:tc>
        <w:tc>
          <w:tcPr>
            <w:tcW w:w="5420" w:type="dxa"/>
          </w:tcPr>
          <w:p w14:paraId="7CE64654" w14:textId="48B29EB8" w:rsidR="00645741" w:rsidRDefault="00645741" w:rsidP="008B3A8D">
            <w:pPr>
              <w:tabs>
                <w:tab w:val="left" w:pos="972"/>
              </w:tabs>
            </w:pPr>
            <w:r>
              <w:t>Deberá registrarse con un email y contraseña</w:t>
            </w:r>
            <w:r w:rsidR="4DF359B5">
              <w:t xml:space="preserve"> apropiados</w:t>
            </w:r>
            <w:r w:rsidR="4D85F68F">
              <w:t>.</w:t>
            </w:r>
          </w:p>
        </w:tc>
      </w:tr>
      <w:tr w:rsidR="00645741" w14:paraId="410314FE" w14:textId="77777777" w:rsidTr="07F7DB8E">
        <w:trPr>
          <w:trHeight w:val="247"/>
        </w:trPr>
        <w:tc>
          <w:tcPr>
            <w:tcW w:w="878" w:type="dxa"/>
          </w:tcPr>
          <w:p w14:paraId="0DB12752" w14:textId="77EC491A" w:rsidR="00645741" w:rsidRDefault="00645741" w:rsidP="008B3A8D">
            <w:r>
              <w:t>2.</w:t>
            </w:r>
            <w:r w:rsidR="71F5DB49">
              <w:t>1.3</w:t>
            </w:r>
          </w:p>
        </w:tc>
        <w:tc>
          <w:tcPr>
            <w:tcW w:w="2017" w:type="dxa"/>
          </w:tcPr>
          <w:p w14:paraId="603E1CCD" w14:textId="7B8D2595" w:rsidR="00645741" w:rsidRDefault="00645741" w:rsidP="008B3A8D">
            <w:r>
              <w:t>Sistema</w:t>
            </w:r>
          </w:p>
        </w:tc>
        <w:tc>
          <w:tcPr>
            <w:tcW w:w="5420" w:type="dxa"/>
          </w:tcPr>
          <w:p w14:paraId="49E3BE29" w14:textId="4509699D" w:rsidR="00645741" w:rsidRDefault="00645741" w:rsidP="008B3A8D">
            <w:r>
              <w:t>Si el email es válido le envía una verificación</w:t>
            </w:r>
            <w:r w:rsidR="435E36DF">
              <w:t>.</w:t>
            </w:r>
          </w:p>
        </w:tc>
      </w:tr>
      <w:tr w:rsidR="00645741" w14:paraId="1E895F42" w14:textId="77777777" w:rsidTr="07F7DB8E">
        <w:trPr>
          <w:trHeight w:val="247"/>
        </w:trPr>
        <w:tc>
          <w:tcPr>
            <w:tcW w:w="878" w:type="dxa"/>
          </w:tcPr>
          <w:p w14:paraId="2E4935E8" w14:textId="16AEEF65" w:rsidR="00645741" w:rsidRDefault="00645741" w:rsidP="00645741">
            <w:r>
              <w:t>2.</w:t>
            </w:r>
            <w:r w:rsidR="5308A525">
              <w:t>1.4</w:t>
            </w:r>
          </w:p>
        </w:tc>
        <w:tc>
          <w:tcPr>
            <w:tcW w:w="2017" w:type="dxa"/>
          </w:tcPr>
          <w:p w14:paraId="49A5D2C2" w14:textId="35BF3E1F" w:rsidR="00645741" w:rsidRDefault="00645741" w:rsidP="00645741">
            <w:r>
              <w:t>Usuario</w:t>
            </w:r>
          </w:p>
        </w:tc>
        <w:tc>
          <w:tcPr>
            <w:tcW w:w="5420" w:type="dxa"/>
          </w:tcPr>
          <w:p w14:paraId="79932F45" w14:textId="703CFD90" w:rsidR="00645741" w:rsidRDefault="00645741" w:rsidP="00645741">
            <w:r>
              <w:t>Tiene que confirmar el email recibido</w:t>
            </w:r>
            <w:r w:rsidR="19BB0183">
              <w:t>.</w:t>
            </w:r>
          </w:p>
        </w:tc>
      </w:tr>
      <w:tr w:rsidR="00645741" w14:paraId="6D0A28C9" w14:textId="77777777" w:rsidTr="07F7DB8E">
        <w:trPr>
          <w:trHeight w:val="260"/>
        </w:trPr>
        <w:tc>
          <w:tcPr>
            <w:tcW w:w="878" w:type="dxa"/>
          </w:tcPr>
          <w:p w14:paraId="17181DC1" w14:textId="002970FF" w:rsidR="00645741" w:rsidRDefault="00645741" w:rsidP="00645741">
            <w:r>
              <w:t>2.</w:t>
            </w:r>
            <w:r w:rsidR="7EF06C0E">
              <w:t>1.5</w:t>
            </w:r>
          </w:p>
        </w:tc>
        <w:tc>
          <w:tcPr>
            <w:tcW w:w="2017" w:type="dxa"/>
          </w:tcPr>
          <w:p w14:paraId="133A2020" w14:textId="453F3439" w:rsidR="00645741" w:rsidRDefault="00645741" w:rsidP="00645741">
            <w:r>
              <w:t>Sistema</w:t>
            </w:r>
          </w:p>
        </w:tc>
        <w:tc>
          <w:tcPr>
            <w:tcW w:w="5420" w:type="dxa"/>
          </w:tcPr>
          <w:p w14:paraId="37EF2924" w14:textId="0FE6EC21" w:rsidR="00645741" w:rsidRDefault="00645741" w:rsidP="00645741">
            <w:r>
              <w:t>Debe almacenar el nuevo usuario en la base de datos</w:t>
            </w:r>
            <w:r w:rsidR="526E3F2B">
              <w:t>.</w:t>
            </w:r>
          </w:p>
        </w:tc>
      </w:tr>
    </w:tbl>
    <w:p w14:paraId="2D97E7C4" w14:textId="77777777" w:rsidR="00645741" w:rsidRPr="00645741" w:rsidRDefault="00645741" w:rsidP="00645741"/>
    <w:p w14:paraId="11D2D391" w14:textId="2123B1C6" w:rsidR="153EB4F6" w:rsidRDefault="153EB4F6" w:rsidP="07F7DB8E">
      <w:pPr>
        <w:ind w:firstLine="720"/>
        <w:rPr>
          <w:b/>
          <w:bCs/>
          <w:lang w:val="es-419"/>
        </w:rPr>
      </w:pPr>
      <w:r w:rsidRPr="07F7DB8E">
        <w:rPr>
          <w:lang w:val="es-419"/>
        </w:rPr>
        <w:t xml:space="preserve">2.2 </w:t>
      </w:r>
      <w:r w:rsidRPr="07F7DB8E">
        <w:rPr>
          <w:b/>
          <w:bCs/>
          <w:lang w:val="es-419"/>
        </w:rPr>
        <w:t>El usuario ingresa una contraseña insuficiente.</w:t>
      </w:r>
    </w:p>
    <w:p w14:paraId="367230D9" w14:textId="77777777" w:rsidR="07F7DB8E" w:rsidRDefault="07F7DB8E" w:rsidP="07F7DB8E">
      <w:pPr>
        <w:ind w:firstLine="720"/>
        <w:rPr>
          <w:b/>
          <w:bCs/>
          <w:lang w:val="es-419"/>
        </w:rPr>
      </w:pPr>
    </w:p>
    <w:tbl>
      <w:tblPr>
        <w:tblStyle w:val="Tablaconcuadrcula"/>
        <w:tblW w:w="0" w:type="auto"/>
        <w:tblInd w:w="1034" w:type="dxa"/>
        <w:tblLook w:val="04A0" w:firstRow="1" w:lastRow="0" w:firstColumn="1" w:lastColumn="0" w:noHBand="0" w:noVBand="1"/>
      </w:tblPr>
      <w:tblGrid>
        <w:gridCol w:w="878"/>
        <w:gridCol w:w="2017"/>
        <w:gridCol w:w="5420"/>
      </w:tblGrid>
      <w:tr w:rsidR="07F7DB8E" w14:paraId="03F5BEF1" w14:textId="77777777" w:rsidTr="07F7DB8E">
        <w:trPr>
          <w:trHeight w:val="247"/>
        </w:trPr>
        <w:tc>
          <w:tcPr>
            <w:tcW w:w="878" w:type="dxa"/>
          </w:tcPr>
          <w:p w14:paraId="2073144D" w14:textId="77777777" w:rsidR="07F7DB8E" w:rsidRDefault="07F7DB8E">
            <w:r>
              <w:t>Paso</w:t>
            </w:r>
          </w:p>
        </w:tc>
        <w:tc>
          <w:tcPr>
            <w:tcW w:w="2017" w:type="dxa"/>
          </w:tcPr>
          <w:p w14:paraId="2E025490" w14:textId="77777777" w:rsidR="07F7DB8E" w:rsidRDefault="07F7DB8E">
            <w:r>
              <w:t>Rol</w:t>
            </w:r>
          </w:p>
        </w:tc>
        <w:tc>
          <w:tcPr>
            <w:tcW w:w="5420" w:type="dxa"/>
          </w:tcPr>
          <w:p w14:paraId="1E7E0B12" w14:textId="77777777" w:rsidR="07F7DB8E" w:rsidRDefault="07F7DB8E">
            <w:r>
              <w:t>Acción</w:t>
            </w:r>
          </w:p>
        </w:tc>
      </w:tr>
      <w:tr w:rsidR="07F7DB8E" w14:paraId="015E46AD" w14:textId="77777777" w:rsidTr="07F7DB8E">
        <w:trPr>
          <w:trHeight w:val="260"/>
        </w:trPr>
        <w:tc>
          <w:tcPr>
            <w:tcW w:w="878" w:type="dxa"/>
          </w:tcPr>
          <w:p w14:paraId="7A3068EF" w14:textId="2629D729" w:rsidR="173F1862" w:rsidRDefault="173F1862">
            <w:r>
              <w:t>2</w:t>
            </w:r>
            <w:r w:rsidR="07F7DB8E">
              <w:t>.</w:t>
            </w:r>
            <w:r w:rsidR="684867DA">
              <w:t>2</w:t>
            </w:r>
            <w:r w:rsidR="07F7DB8E">
              <w:t>.1</w:t>
            </w:r>
          </w:p>
        </w:tc>
        <w:tc>
          <w:tcPr>
            <w:tcW w:w="2017" w:type="dxa"/>
          </w:tcPr>
          <w:p w14:paraId="443AC0F0" w14:textId="49EF56F0" w:rsidR="07F7DB8E" w:rsidRDefault="07F7DB8E">
            <w:r>
              <w:t>Sistema</w:t>
            </w:r>
          </w:p>
        </w:tc>
        <w:tc>
          <w:tcPr>
            <w:tcW w:w="5420" w:type="dxa"/>
          </w:tcPr>
          <w:p w14:paraId="3956E4A5" w14:textId="1725F034" w:rsidR="07F7DB8E" w:rsidRDefault="07F7DB8E">
            <w:r>
              <w:t>Se indicará que</w:t>
            </w:r>
            <w:r w:rsidR="2F979D69">
              <w:t xml:space="preserve"> </w:t>
            </w:r>
            <w:r>
              <w:t xml:space="preserve">la contraseña </w:t>
            </w:r>
            <w:r w:rsidR="61174ED9">
              <w:t>no es suficientemente segura</w:t>
            </w:r>
            <w:r>
              <w:t>.</w:t>
            </w:r>
          </w:p>
        </w:tc>
      </w:tr>
      <w:tr w:rsidR="07F7DB8E" w14:paraId="3A22761F" w14:textId="77777777" w:rsidTr="07F7DB8E">
        <w:trPr>
          <w:trHeight w:val="260"/>
        </w:trPr>
        <w:tc>
          <w:tcPr>
            <w:tcW w:w="878" w:type="dxa"/>
          </w:tcPr>
          <w:p w14:paraId="3529B798" w14:textId="0E56EEE7" w:rsidR="25780406" w:rsidRDefault="25780406" w:rsidP="07F7DB8E">
            <w:r>
              <w:t>2.2</w:t>
            </w:r>
            <w:r w:rsidR="07F7DB8E">
              <w:t>.2</w:t>
            </w:r>
          </w:p>
        </w:tc>
        <w:tc>
          <w:tcPr>
            <w:tcW w:w="2017" w:type="dxa"/>
          </w:tcPr>
          <w:p w14:paraId="0489D128" w14:textId="611A3248" w:rsidR="25780406" w:rsidRDefault="25780406" w:rsidP="07F7DB8E">
            <w:r>
              <w:t>Usuario</w:t>
            </w:r>
          </w:p>
        </w:tc>
        <w:tc>
          <w:tcPr>
            <w:tcW w:w="5420" w:type="dxa"/>
          </w:tcPr>
          <w:p w14:paraId="07612F37" w14:textId="1852DCCF" w:rsidR="25780406" w:rsidRDefault="25780406" w:rsidP="07F7DB8E">
            <w:r>
              <w:t>El usuario crea una contraseña segura</w:t>
            </w:r>
            <w:r w:rsidR="07F7DB8E">
              <w:t>.</w:t>
            </w:r>
          </w:p>
        </w:tc>
      </w:tr>
      <w:tr w:rsidR="07F7DB8E" w14:paraId="134AA1A8" w14:textId="77777777" w:rsidTr="07F7DB8E">
        <w:trPr>
          <w:trHeight w:val="260"/>
        </w:trPr>
        <w:tc>
          <w:tcPr>
            <w:tcW w:w="878" w:type="dxa"/>
          </w:tcPr>
          <w:p w14:paraId="2DC2F861" w14:textId="2A685BAC" w:rsidR="07F7DB8E" w:rsidRDefault="07F7DB8E" w:rsidP="07F7DB8E">
            <w:r>
              <w:t>4.1.3</w:t>
            </w:r>
          </w:p>
        </w:tc>
        <w:tc>
          <w:tcPr>
            <w:tcW w:w="2017" w:type="dxa"/>
          </w:tcPr>
          <w:p w14:paraId="1A521E15" w14:textId="4E4A190F" w:rsidR="07F7DB8E" w:rsidRDefault="07F7DB8E" w:rsidP="07F7DB8E">
            <w:r>
              <w:t>Usuario</w:t>
            </w:r>
          </w:p>
        </w:tc>
        <w:tc>
          <w:tcPr>
            <w:tcW w:w="5420" w:type="dxa"/>
          </w:tcPr>
          <w:p w14:paraId="36C40A11" w14:textId="388E8944" w:rsidR="07F7DB8E" w:rsidRDefault="07F7DB8E" w:rsidP="07F7DB8E">
            <w:r>
              <w:t xml:space="preserve">El usuario logra </w:t>
            </w:r>
            <w:r w:rsidR="4DEBCC6D">
              <w:t>crear una cuenta</w:t>
            </w:r>
            <w:r>
              <w:t>.</w:t>
            </w:r>
          </w:p>
        </w:tc>
      </w:tr>
    </w:tbl>
    <w:p w14:paraId="442A5F0C" w14:textId="3EAA9B90" w:rsidR="07F7DB8E" w:rsidRDefault="07F7DB8E" w:rsidP="07F7DB8E"/>
    <w:p w14:paraId="25046DEE" w14:textId="7757F67D" w:rsidR="00645741" w:rsidRDefault="14A25784" w:rsidP="07F7DB8E">
      <w:pPr>
        <w:ind w:firstLine="720"/>
        <w:rPr>
          <w:b/>
          <w:bCs/>
          <w:lang w:val="es-419"/>
        </w:rPr>
      </w:pPr>
      <w:bookmarkStart w:id="13" w:name="_Hlk37170002"/>
      <w:r w:rsidRPr="07F7DB8E">
        <w:rPr>
          <w:lang w:val="es-419"/>
        </w:rPr>
        <w:t>4.</w:t>
      </w:r>
      <w:r w:rsidR="00645741" w:rsidRPr="07F7DB8E">
        <w:rPr>
          <w:lang w:val="es-419"/>
        </w:rPr>
        <w:t xml:space="preserve">1 </w:t>
      </w:r>
      <w:r w:rsidR="002F14E7" w:rsidRPr="07F7DB8E">
        <w:rPr>
          <w:b/>
          <w:bCs/>
          <w:lang w:val="es-419"/>
        </w:rPr>
        <w:t xml:space="preserve">El usuario </w:t>
      </w:r>
      <w:r w:rsidR="4CDE19AF" w:rsidRPr="07F7DB8E">
        <w:rPr>
          <w:b/>
          <w:bCs/>
          <w:lang w:val="es-419"/>
        </w:rPr>
        <w:t xml:space="preserve">ingresa un usuario </w:t>
      </w:r>
      <w:r w:rsidR="401355ED" w:rsidRPr="07F7DB8E">
        <w:rPr>
          <w:b/>
          <w:bCs/>
          <w:lang w:val="es-419"/>
        </w:rPr>
        <w:t xml:space="preserve">o clave </w:t>
      </w:r>
      <w:r w:rsidR="4CDE19AF" w:rsidRPr="07F7DB8E">
        <w:rPr>
          <w:b/>
          <w:bCs/>
          <w:lang w:val="es-419"/>
        </w:rPr>
        <w:t>incorrecto.</w:t>
      </w:r>
      <w:bookmarkEnd w:id="13"/>
    </w:p>
    <w:p w14:paraId="47F72B6E" w14:textId="77777777" w:rsidR="002F14E7" w:rsidRDefault="002F14E7" w:rsidP="00645741">
      <w:pPr>
        <w:ind w:firstLine="720"/>
        <w:rPr>
          <w:b/>
          <w:lang w:val="es-419"/>
        </w:rPr>
      </w:pPr>
    </w:p>
    <w:tbl>
      <w:tblPr>
        <w:tblStyle w:val="Tablaconcuadrcula"/>
        <w:tblW w:w="8315" w:type="dxa"/>
        <w:tblInd w:w="1034" w:type="dxa"/>
        <w:tblLook w:val="04A0" w:firstRow="1" w:lastRow="0" w:firstColumn="1" w:lastColumn="0" w:noHBand="0" w:noVBand="1"/>
      </w:tblPr>
      <w:tblGrid>
        <w:gridCol w:w="878"/>
        <w:gridCol w:w="2017"/>
        <w:gridCol w:w="5420"/>
      </w:tblGrid>
      <w:tr w:rsidR="00645741" w14:paraId="25F9CA67" w14:textId="77777777" w:rsidTr="07F7DB8E">
        <w:trPr>
          <w:trHeight w:val="247"/>
        </w:trPr>
        <w:tc>
          <w:tcPr>
            <w:tcW w:w="878" w:type="dxa"/>
          </w:tcPr>
          <w:p w14:paraId="74F01FA4" w14:textId="77777777" w:rsidR="00645741" w:rsidRDefault="00645741" w:rsidP="008B3A8D">
            <w:r>
              <w:t>Paso</w:t>
            </w:r>
          </w:p>
        </w:tc>
        <w:tc>
          <w:tcPr>
            <w:tcW w:w="2017" w:type="dxa"/>
          </w:tcPr>
          <w:p w14:paraId="3AFAD4FC" w14:textId="77777777" w:rsidR="00645741" w:rsidRDefault="00645741" w:rsidP="008B3A8D">
            <w:r>
              <w:t>Rol</w:t>
            </w:r>
          </w:p>
        </w:tc>
        <w:tc>
          <w:tcPr>
            <w:tcW w:w="5420" w:type="dxa"/>
          </w:tcPr>
          <w:p w14:paraId="43C98B82" w14:textId="77777777" w:rsidR="00645741" w:rsidRDefault="00645741" w:rsidP="008B3A8D">
            <w:r>
              <w:t>Acción</w:t>
            </w:r>
          </w:p>
        </w:tc>
      </w:tr>
      <w:tr w:rsidR="00645741" w14:paraId="7130C0F9" w14:textId="77777777" w:rsidTr="07F7DB8E">
        <w:trPr>
          <w:trHeight w:val="260"/>
        </w:trPr>
        <w:tc>
          <w:tcPr>
            <w:tcW w:w="878" w:type="dxa"/>
          </w:tcPr>
          <w:p w14:paraId="7AD69287" w14:textId="1019EE90" w:rsidR="00645741" w:rsidRDefault="22A1FE6D" w:rsidP="008B3A8D">
            <w:r>
              <w:t>4.1.1</w:t>
            </w:r>
          </w:p>
        </w:tc>
        <w:tc>
          <w:tcPr>
            <w:tcW w:w="2017" w:type="dxa"/>
          </w:tcPr>
          <w:p w14:paraId="14C03F54" w14:textId="49EF56F0" w:rsidR="00645741" w:rsidRDefault="22A1FE6D" w:rsidP="008B3A8D">
            <w:r>
              <w:t>Sistema</w:t>
            </w:r>
          </w:p>
        </w:tc>
        <w:tc>
          <w:tcPr>
            <w:tcW w:w="5420" w:type="dxa"/>
          </w:tcPr>
          <w:p w14:paraId="2E4A3DC7" w14:textId="442C9EDA" w:rsidR="00645741" w:rsidRDefault="6AFB5495" w:rsidP="008B3A8D">
            <w:pPr>
              <w:tabs>
                <w:tab w:val="left" w:pos="972"/>
              </w:tabs>
            </w:pPr>
            <w:r>
              <w:t>Se indicará que el usuario o la contraseña son incorrectos.</w:t>
            </w:r>
          </w:p>
        </w:tc>
      </w:tr>
      <w:tr w:rsidR="07F7DB8E" w14:paraId="2584A212" w14:textId="77777777" w:rsidTr="07F7DB8E">
        <w:trPr>
          <w:trHeight w:val="260"/>
        </w:trPr>
        <w:tc>
          <w:tcPr>
            <w:tcW w:w="878" w:type="dxa"/>
          </w:tcPr>
          <w:p w14:paraId="2689378D" w14:textId="2DB4D58C" w:rsidR="6AFB5495" w:rsidRDefault="6AFB5495" w:rsidP="07F7DB8E">
            <w:r>
              <w:t>4.1.2</w:t>
            </w:r>
          </w:p>
        </w:tc>
        <w:tc>
          <w:tcPr>
            <w:tcW w:w="2017" w:type="dxa"/>
          </w:tcPr>
          <w:p w14:paraId="461E14CF" w14:textId="288A1C91" w:rsidR="7B7D20CE" w:rsidRDefault="7B7D20CE" w:rsidP="07F7DB8E">
            <w:r>
              <w:t>Sistema</w:t>
            </w:r>
          </w:p>
        </w:tc>
        <w:tc>
          <w:tcPr>
            <w:tcW w:w="5420" w:type="dxa"/>
          </w:tcPr>
          <w:p w14:paraId="0F47D1C0" w14:textId="621A4713" w:rsidR="7B7D20CE" w:rsidRDefault="7B7D20CE" w:rsidP="07F7DB8E">
            <w:r>
              <w:t>Permitirá que se ingrese el usuario o contraseña de nuevo</w:t>
            </w:r>
            <w:r w:rsidR="5C59519D">
              <w:t>.</w:t>
            </w:r>
          </w:p>
        </w:tc>
      </w:tr>
      <w:tr w:rsidR="07F7DB8E" w14:paraId="0CF5BFE2" w14:textId="77777777" w:rsidTr="07F7DB8E">
        <w:trPr>
          <w:trHeight w:val="260"/>
        </w:trPr>
        <w:tc>
          <w:tcPr>
            <w:tcW w:w="878" w:type="dxa"/>
          </w:tcPr>
          <w:p w14:paraId="2A6F3186" w14:textId="2A685BAC" w:rsidR="5C59519D" w:rsidRDefault="5C59519D" w:rsidP="07F7DB8E">
            <w:r>
              <w:t>4.1.3</w:t>
            </w:r>
          </w:p>
        </w:tc>
        <w:tc>
          <w:tcPr>
            <w:tcW w:w="2017" w:type="dxa"/>
          </w:tcPr>
          <w:p w14:paraId="684D8C9F" w14:textId="4E4A190F" w:rsidR="5C59519D" w:rsidRDefault="5C59519D" w:rsidP="07F7DB8E">
            <w:r>
              <w:t>Usuario</w:t>
            </w:r>
          </w:p>
        </w:tc>
        <w:tc>
          <w:tcPr>
            <w:tcW w:w="5420" w:type="dxa"/>
          </w:tcPr>
          <w:p w14:paraId="236910D7" w14:textId="41B34B62" w:rsidR="5C59519D" w:rsidRDefault="5C59519D" w:rsidP="07F7DB8E">
            <w:r>
              <w:t>El usuario logra iniciar sesión.</w:t>
            </w:r>
          </w:p>
        </w:tc>
      </w:tr>
    </w:tbl>
    <w:p w14:paraId="0ABFA380" w14:textId="77777777" w:rsidR="00645741" w:rsidRDefault="00645741" w:rsidP="00645741">
      <w:pPr>
        <w:rPr>
          <w:lang w:val="es-419"/>
        </w:rPr>
      </w:pPr>
    </w:p>
    <w:p w14:paraId="3208B6D6" w14:textId="53881C5F" w:rsidR="5483E060" w:rsidRDefault="5483E060" w:rsidP="5483E060">
      <w:pPr>
        <w:rPr>
          <w:lang w:val="es-419"/>
        </w:rPr>
      </w:pPr>
    </w:p>
    <w:p w14:paraId="242F0020" w14:textId="19A64000" w:rsidR="30FAAC67" w:rsidRDefault="30FAAC67" w:rsidP="5483E060">
      <w:pPr>
        <w:pStyle w:val="Ttulo"/>
        <w:rPr>
          <w:rFonts w:ascii="Times New Roman" w:hAnsi="Times New Roman"/>
          <w:bCs/>
          <w:szCs w:val="36"/>
          <w:lang w:val="es-419"/>
        </w:rPr>
      </w:pPr>
      <w:r w:rsidRPr="5483E060">
        <w:rPr>
          <w:rFonts w:eastAsia="Arial" w:cs="Arial"/>
          <w:bCs/>
          <w:szCs w:val="36"/>
        </w:rPr>
        <w:t xml:space="preserve">Use-Case </w:t>
      </w:r>
      <w:proofErr w:type="spellStart"/>
      <w:r w:rsidRPr="5483E060">
        <w:rPr>
          <w:rFonts w:eastAsia="Arial" w:cs="Arial"/>
          <w:bCs/>
          <w:szCs w:val="36"/>
        </w:rPr>
        <w:t>Specification</w:t>
      </w:r>
      <w:proofErr w:type="spellEnd"/>
      <w:r w:rsidRPr="5483E060">
        <w:rPr>
          <w:rFonts w:eastAsia="Arial" w:cs="Arial"/>
          <w:bCs/>
          <w:szCs w:val="36"/>
        </w:rPr>
        <w:t xml:space="preserve">:  Jugar una partida </w:t>
      </w:r>
    </w:p>
    <w:p w14:paraId="19395D79" w14:textId="64A4287E" w:rsidR="5483E060" w:rsidRDefault="5483E060" w:rsidP="5483E060">
      <w:pPr>
        <w:spacing w:after="120"/>
        <w:ind w:left="720"/>
        <w:rPr>
          <w:i/>
          <w:iCs/>
          <w:color w:val="0000FF"/>
          <w:sz w:val="22"/>
          <w:szCs w:val="22"/>
          <w:lang w:val="es-419"/>
        </w:rPr>
      </w:pPr>
    </w:p>
    <w:p w14:paraId="1CB14158" w14:textId="35009D21" w:rsidR="30FAAC67" w:rsidRDefault="30FAAC67" w:rsidP="5483E060">
      <w:pPr>
        <w:pStyle w:val="Ttulo1"/>
        <w:rPr>
          <w:rFonts w:eastAsia="Arial" w:cs="Arial"/>
          <w:bCs/>
          <w:szCs w:val="24"/>
          <w:lang w:val="es-419"/>
        </w:rPr>
      </w:pPr>
      <w:proofErr w:type="spellStart"/>
      <w:r w:rsidRPr="5483E060">
        <w:rPr>
          <w:rFonts w:eastAsia="Arial" w:cs="Arial"/>
          <w:bCs/>
          <w:szCs w:val="24"/>
        </w:rPr>
        <w:t>Brief</w:t>
      </w:r>
      <w:proofErr w:type="spellEnd"/>
      <w:r w:rsidRPr="5483E060">
        <w:rPr>
          <w:rFonts w:eastAsia="Arial" w:cs="Arial"/>
          <w:bCs/>
          <w:szCs w:val="24"/>
        </w:rPr>
        <w:t xml:space="preserve"> </w:t>
      </w:r>
      <w:proofErr w:type="spellStart"/>
      <w:r w:rsidRPr="5483E060">
        <w:rPr>
          <w:rFonts w:eastAsia="Arial" w:cs="Arial"/>
          <w:bCs/>
          <w:szCs w:val="24"/>
        </w:rPr>
        <w:t>Description</w:t>
      </w:r>
      <w:proofErr w:type="spellEnd"/>
    </w:p>
    <w:p w14:paraId="43D44CDA" w14:textId="2C9D44EB" w:rsidR="30FAAC67" w:rsidRDefault="30FAAC67" w:rsidP="5483E060">
      <w:pPr>
        <w:ind w:left="720"/>
        <w:rPr>
          <w:sz w:val="22"/>
          <w:szCs w:val="22"/>
          <w:lang w:val="es-419"/>
        </w:rPr>
      </w:pPr>
      <w:r w:rsidRPr="5483E060">
        <w:rPr>
          <w:sz w:val="22"/>
          <w:szCs w:val="22"/>
        </w:rPr>
        <w:t xml:space="preserve">El objetivo de este caso de uso es definir el comportamiento del sistema y los pasos que debe efectuar el usuario para poder crear una nueva partida. </w:t>
      </w:r>
    </w:p>
    <w:p w14:paraId="01A9842B" w14:textId="44D632B8" w:rsidR="5483E060" w:rsidRDefault="5483E060" w:rsidP="5483E060">
      <w:pPr>
        <w:ind w:left="720"/>
        <w:rPr>
          <w:sz w:val="22"/>
          <w:szCs w:val="22"/>
        </w:rPr>
      </w:pPr>
    </w:p>
    <w:p w14:paraId="7BC16E71" w14:textId="0BC456AE" w:rsidR="30FAAC67" w:rsidRDefault="30FAAC67" w:rsidP="5483E060">
      <w:pPr>
        <w:pStyle w:val="Ttulo1"/>
        <w:rPr>
          <w:rFonts w:eastAsia="Arial" w:cs="Arial"/>
          <w:bCs/>
          <w:szCs w:val="24"/>
          <w:lang w:val="es-419"/>
        </w:rPr>
      </w:pPr>
      <w:r w:rsidRPr="5483E060">
        <w:rPr>
          <w:rFonts w:eastAsia="Arial" w:cs="Arial"/>
          <w:bCs/>
          <w:szCs w:val="24"/>
        </w:rPr>
        <w:lastRenderedPageBreak/>
        <w:t xml:space="preserve">Basic Flow </w:t>
      </w:r>
      <w:proofErr w:type="spellStart"/>
      <w:r w:rsidRPr="5483E060">
        <w:rPr>
          <w:rFonts w:eastAsia="Arial" w:cs="Arial"/>
          <w:bCs/>
          <w:szCs w:val="24"/>
        </w:rPr>
        <w:t>of</w:t>
      </w:r>
      <w:proofErr w:type="spellEnd"/>
      <w:r w:rsidRPr="5483E060">
        <w:rPr>
          <w:rFonts w:eastAsia="Arial" w:cs="Arial"/>
          <w:bCs/>
          <w:szCs w:val="24"/>
        </w:rPr>
        <w:t xml:space="preserve"> </w:t>
      </w:r>
      <w:proofErr w:type="spellStart"/>
      <w:r w:rsidRPr="5483E060">
        <w:rPr>
          <w:rFonts w:eastAsia="Arial" w:cs="Arial"/>
          <w:bCs/>
          <w:szCs w:val="24"/>
        </w:rPr>
        <w:t>Events</w:t>
      </w:r>
      <w:proofErr w:type="spellEnd"/>
    </w:p>
    <w:tbl>
      <w:tblPr>
        <w:tblStyle w:val="Tablaconcuadrcula"/>
        <w:tblW w:w="0" w:type="auto"/>
        <w:tblInd w:w="1020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5415"/>
      </w:tblGrid>
      <w:tr w:rsidR="5483E060" w14:paraId="2AFDBB43" w14:textId="77777777" w:rsidTr="5483E060">
        <w:trPr>
          <w:trHeight w:val="300"/>
        </w:trPr>
        <w:tc>
          <w:tcPr>
            <w:tcW w:w="870" w:type="dxa"/>
          </w:tcPr>
          <w:p w14:paraId="51BEB59F" w14:textId="3B045178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Paso</w:t>
            </w:r>
          </w:p>
        </w:tc>
        <w:tc>
          <w:tcPr>
            <w:tcW w:w="2010" w:type="dxa"/>
          </w:tcPr>
          <w:p w14:paraId="2CA15112" w14:textId="6B8AFB44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Rol</w:t>
            </w:r>
          </w:p>
        </w:tc>
        <w:tc>
          <w:tcPr>
            <w:tcW w:w="5415" w:type="dxa"/>
          </w:tcPr>
          <w:p w14:paraId="3310AAAD" w14:textId="021B7C6B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Acción</w:t>
            </w:r>
          </w:p>
        </w:tc>
      </w:tr>
      <w:tr w:rsidR="5483E060" w14:paraId="2F36B17F" w14:textId="77777777" w:rsidTr="5483E060">
        <w:trPr>
          <w:trHeight w:val="300"/>
        </w:trPr>
        <w:tc>
          <w:tcPr>
            <w:tcW w:w="870" w:type="dxa"/>
          </w:tcPr>
          <w:p w14:paraId="1B0E492F" w14:textId="60B635D2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1</w:t>
            </w:r>
          </w:p>
        </w:tc>
        <w:tc>
          <w:tcPr>
            <w:tcW w:w="2010" w:type="dxa"/>
          </w:tcPr>
          <w:p w14:paraId="520747EB" w14:textId="24D62DA3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Usuario</w:t>
            </w:r>
          </w:p>
        </w:tc>
        <w:tc>
          <w:tcPr>
            <w:tcW w:w="5415" w:type="dxa"/>
          </w:tcPr>
          <w:p w14:paraId="17C0F511" w14:textId="5B1D1CEC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Selecciona la opción “Jugar”</w:t>
            </w:r>
          </w:p>
        </w:tc>
      </w:tr>
      <w:tr w:rsidR="5483E060" w14:paraId="2389C147" w14:textId="77777777" w:rsidTr="5483E060">
        <w:trPr>
          <w:trHeight w:val="300"/>
        </w:trPr>
        <w:tc>
          <w:tcPr>
            <w:tcW w:w="870" w:type="dxa"/>
          </w:tcPr>
          <w:p w14:paraId="06F7A8B6" w14:textId="0844D0F0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2</w:t>
            </w:r>
          </w:p>
        </w:tc>
        <w:tc>
          <w:tcPr>
            <w:tcW w:w="2010" w:type="dxa"/>
          </w:tcPr>
          <w:p w14:paraId="499FA37B" w14:textId="137D8679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Sistema</w:t>
            </w:r>
          </w:p>
        </w:tc>
        <w:tc>
          <w:tcPr>
            <w:tcW w:w="5415" w:type="dxa"/>
          </w:tcPr>
          <w:p w14:paraId="43FCBC7B" w14:textId="5E8E4727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 xml:space="preserve">Muestra tipos de partida </w:t>
            </w:r>
          </w:p>
        </w:tc>
      </w:tr>
      <w:tr w:rsidR="5483E060" w14:paraId="35ED1AF9" w14:textId="77777777" w:rsidTr="5483E060">
        <w:trPr>
          <w:trHeight w:val="300"/>
        </w:trPr>
        <w:tc>
          <w:tcPr>
            <w:tcW w:w="870" w:type="dxa"/>
          </w:tcPr>
          <w:p w14:paraId="644C102F" w14:textId="6EBB62C3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3</w:t>
            </w:r>
          </w:p>
        </w:tc>
        <w:tc>
          <w:tcPr>
            <w:tcW w:w="2010" w:type="dxa"/>
          </w:tcPr>
          <w:p w14:paraId="0FA3FF68" w14:textId="62A685D6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Usuario</w:t>
            </w:r>
          </w:p>
        </w:tc>
        <w:tc>
          <w:tcPr>
            <w:tcW w:w="5415" w:type="dxa"/>
          </w:tcPr>
          <w:p w14:paraId="45CB909F" w14:textId="37056092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Selecciona “crear partida”</w:t>
            </w:r>
          </w:p>
        </w:tc>
      </w:tr>
      <w:tr w:rsidR="5483E060" w14:paraId="7192BD39" w14:textId="77777777" w:rsidTr="5483E060">
        <w:trPr>
          <w:trHeight w:val="300"/>
        </w:trPr>
        <w:tc>
          <w:tcPr>
            <w:tcW w:w="870" w:type="dxa"/>
          </w:tcPr>
          <w:p w14:paraId="7FC2318C" w14:textId="766EC5F5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4</w:t>
            </w:r>
          </w:p>
        </w:tc>
        <w:tc>
          <w:tcPr>
            <w:tcW w:w="2010" w:type="dxa"/>
          </w:tcPr>
          <w:p w14:paraId="6C3637D8" w14:textId="5D8EA361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Sistema</w:t>
            </w:r>
          </w:p>
        </w:tc>
        <w:tc>
          <w:tcPr>
            <w:tcW w:w="5415" w:type="dxa"/>
          </w:tcPr>
          <w:p w14:paraId="678C31AD" w14:textId="4717312E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 xml:space="preserve">Crea la partida </w:t>
            </w:r>
          </w:p>
        </w:tc>
      </w:tr>
      <w:tr w:rsidR="5483E060" w14:paraId="3DC25249" w14:textId="77777777" w:rsidTr="5483E060">
        <w:trPr>
          <w:trHeight w:val="300"/>
        </w:trPr>
        <w:tc>
          <w:tcPr>
            <w:tcW w:w="870" w:type="dxa"/>
          </w:tcPr>
          <w:p w14:paraId="362861DF" w14:textId="1E27A24F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5</w:t>
            </w:r>
          </w:p>
        </w:tc>
        <w:tc>
          <w:tcPr>
            <w:tcW w:w="2010" w:type="dxa"/>
          </w:tcPr>
          <w:p w14:paraId="379D03B1" w14:textId="5A3C43C5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Usuario</w:t>
            </w:r>
          </w:p>
        </w:tc>
        <w:tc>
          <w:tcPr>
            <w:tcW w:w="5415" w:type="dxa"/>
          </w:tcPr>
          <w:p w14:paraId="6177EA9D" w14:textId="35AA9FA2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Invitar otros jugadores</w:t>
            </w:r>
          </w:p>
        </w:tc>
      </w:tr>
    </w:tbl>
    <w:p w14:paraId="55458A92" w14:textId="0C4ACCD1" w:rsidR="5483E060" w:rsidRDefault="5483E060" w:rsidP="5483E060">
      <w:pPr>
        <w:rPr>
          <w:sz w:val="22"/>
          <w:szCs w:val="22"/>
          <w:lang w:val="es-419"/>
        </w:rPr>
      </w:pPr>
    </w:p>
    <w:p w14:paraId="44FEAA3A" w14:textId="1E293896" w:rsidR="30FAAC67" w:rsidRDefault="30FAAC67" w:rsidP="5483E060">
      <w:pPr>
        <w:pStyle w:val="Ttulo1"/>
        <w:rPr>
          <w:rFonts w:eastAsia="Arial" w:cs="Arial"/>
          <w:bCs/>
          <w:szCs w:val="24"/>
          <w:lang w:val="es-419"/>
        </w:rPr>
      </w:pPr>
      <w:proofErr w:type="spellStart"/>
      <w:r w:rsidRPr="5483E060">
        <w:rPr>
          <w:rFonts w:eastAsia="Arial" w:cs="Arial"/>
          <w:bCs/>
          <w:szCs w:val="24"/>
        </w:rPr>
        <w:t>Alternative</w:t>
      </w:r>
      <w:proofErr w:type="spellEnd"/>
      <w:r w:rsidRPr="5483E060">
        <w:rPr>
          <w:rFonts w:eastAsia="Arial" w:cs="Arial"/>
          <w:bCs/>
          <w:szCs w:val="24"/>
        </w:rPr>
        <w:t xml:space="preserve"> </w:t>
      </w:r>
      <w:proofErr w:type="spellStart"/>
      <w:r w:rsidRPr="5483E060">
        <w:rPr>
          <w:rFonts w:eastAsia="Arial" w:cs="Arial"/>
          <w:bCs/>
          <w:szCs w:val="24"/>
        </w:rPr>
        <w:t>Flows</w:t>
      </w:r>
      <w:proofErr w:type="spellEnd"/>
    </w:p>
    <w:p w14:paraId="70CB9B4D" w14:textId="35A6FAF5" w:rsidR="5483E060" w:rsidRDefault="5483E060" w:rsidP="5483E060">
      <w:pPr>
        <w:rPr>
          <w:sz w:val="22"/>
          <w:szCs w:val="22"/>
          <w:lang w:val="es-419"/>
        </w:rPr>
      </w:pPr>
    </w:p>
    <w:p w14:paraId="63D798FD" w14:textId="200C5792" w:rsidR="30FAAC67" w:rsidRDefault="30FAAC67" w:rsidP="5483E060">
      <w:pPr>
        <w:ind w:left="720"/>
        <w:rPr>
          <w:sz w:val="18"/>
          <w:szCs w:val="18"/>
          <w:lang w:val="es-419"/>
        </w:rPr>
      </w:pPr>
      <w:r w:rsidRPr="5483E060">
        <w:rPr>
          <w:sz w:val="22"/>
          <w:szCs w:val="22"/>
        </w:rPr>
        <w:t xml:space="preserve">3.1 </w:t>
      </w:r>
      <w:r w:rsidRPr="5483E060">
        <w:rPr>
          <w:b/>
          <w:bCs/>
          <w:sz w:val="18"/>
          <w:szCs w:val="18"/>
        </w:rPr>
        <w:t>El usuario desea unirse a una partida</w:t>
      </w:r>
    </w:p>
    <w:p w14:paraId="5A7F3A1D" w14:textId="0BE73B16" w:rsidR="5483E060" w:rsidRDefault="5483E060" w:rsidP="5483E060">
      <w:pPr>
        <w:rPr>
          <w:sz w:val="22"/>
          <w:szCs w:val="22"/>
          <w:lang w:val="es-419"/>
        </w:rPr>
      </w:pPr>
    </w:p>
    <w:tbl>
      <w:tblPr>
        <w:tblStyle w:val="Tablaconcuadrcula"/>
        <w:tblW w:w="0" w:type="auto"/>
        <w:tblInd w:w="975" w:type="dxa"/>
        <w:tblLayout w:type="fixed"/>
        <w:tblLook w:val="04A0" w:firstRow="1" w:lastRow="0" w:firstColumn="1" w:lastColumn="0" w:noHBand="0" w:noVBand="1"/>
      </w:tblPr>
      <w:tblGrid>
        <w:gridCol w:w="840"/>
        <w:gridCol w:w="1980"/>
        <w:gridCol w:w="5520"/>
      </w:tblGrid>
      <w:tr w:rsidR="5483E060" w14:paraId="25B4A5B5" w14:textId="77777777" w:rsidTr="5483E060">
        <w:tc>
          <w:tcPr>
            <w:tcW w:w="840" w:type="dxa"/>
          </w:tcPr>
          <w:p w14:paraId="5867E541" w14:textId="48858F53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Paso</w:t>
            </w:r>
          </w:p>
        </w:tc>
        <w:tc>
          <w:tcPr>
            <w:tcW w:w="1980" w:type="dxa"/>
          </w:tcPr>
          <w:p w14:paraId="5FD12F3B" w14:textId="7BF74916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Rol</w:t>
            </w:r>
          </w:p>
        </w:tc>
        <w:tc>
          <w:tcPr>
            <w:tcW w:w="5520" w:type="dxa"/>
          </w:tcPr>
          <w:p w14:paraId="019C5842" w14:textId="27579A09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 xml:space="preserve">Acción </w:t>
            </w:r>
          </w:p>
        </w:tc>
      </w:tr>
      <w:tr w:rsidR="5483E060" w14:paraId="1D3396E2" w14:textId="77777777" w:rsidTr="5483E060">
        <w:tc>
          <w:tcPr>
            <w:tcW w:w="840" w:type="dxa"/>
          </w:tcPr>
          <w:p w14:paraId="2BF3B8CA" w14:textId="677D73A7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3.1.1</w:t>
            </w:r>
          </w:p>
        </w:tc>
        <w:tc>
          <w:tcPr>
            <w:tcW w:w="1980" w:type="dxa"/>
          </w:tcPr>
          <w:p w14:paraId="52126E29" w14:textId="3D32AA74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Usuario</w:t>
            </w:r>
          </w:p>
        </w:tc>
        <w:tc>
          <w:tcPr>
            <w:tcW w:w="5520" w:type="dxa"/>
          </w:tcPr>
          <w:p w14:paraId="51672A45" w14:textId="03464E70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 xml:space="preserve">Selecciona “unirse a partida” </w:t>
            </w:r>
          </w:p>
        </w:tc>
      </w:tr>
      <w:tr w:rsidR="5483E060" w14:paraId="5F8DB326" w14:textId="77777777" w:rsidTr="5483E060">
        <w:tc>
          <w:tcPr>
            <w:tcW w:w="840" w:type="dxa"/>
          </w:tcPr>
          <w:p w14:paraId="6DB41247" w14:textId="276B6616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3.1.2</w:t>
            </w:r>
          </w:p>
        </w:tc>
        <w:tc>
          <w:tcPr>
            <w:tcW w:w="1980" w:type="dxa"/>
          </w:tcPr>
          <w:p w14:paraId="72E95D27" w14:textId="24BAA338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Sistema</w:t>
            </w:r>
          </w:p>
        </w:tc>
        <w:tc>
          <w:tcPr>
            <w:tcW w:w="5520" w:type="dxa"/>
          </w:tcPr>
          <w:p w14:paraId="4E6D44D7" w14:textId="6A6140F6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Pide código de partida a la que desea unirse</w:t>
            </w:r>
          </w:p>
        </w:tc>
      </w:tr>
      <w:tr w:rsidR="5483E060" w14:paraId="12E97E61" w14:textId="77777777" w:rsidTr="5483E060">
        <w:trPr>
          <w:trHeight w:val="300"/>
        </w:trPr>
        <w:tc>
          <w:tcPr>
            <w:tcW w:w="840" w:type="dxa"/>
          </w:tcPr>
          <w:p w14:paraId="5FF55872" w14:textId="7BDB7A40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3.1.3</w:t>
            </w:r>
          </w:p>
        </w:tc>
        <w:tc>
          <w:tcPr>
            <w:tcW w:w="1980" w:type="dxa"/>
          </w:tcPr>
          <w:p w14:paraId="532B583E" w14:textId="2A1442E4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Usuario</w:t>
            </w:r>
          </w:p>
        </w:tc>
        <w:tc>
          <w:tcPr>
            <w:tcW w:w="5520" w:type="dxa"/>
          </w:tcPr>
          <w:p w14:paraId="52378CCD" w14:textId="56CA2340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Ingresa el código</w:t>
            </w:r>
          </w:p>
        </w:tc>
      </w:tr>
      <w:tr w:rsidR="5483E060" w14:paraId="3844388C" w14:textId="77777777" w:rsidTr="5483E060">
        <w:tc>
          <w:tcPr>
            <w:tcW w:w="840" w:type="dxa"/>
          </w:tcPr>
          <w:p w14:paraId="31C91187" w14:textId="33CFF240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3.1.4</w:t>
            </w:r>
          </w:p>
        </w:tc>
        <w:tc>
          <w:tcPr>
            <w:tcW w:w="1980" w:type="dxa"/>
          </w:tcPr>
          <w:p w14:paraId="6FC28C17" w14:textId="5A5C0852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 xml:space="preserve">Sistema </w:t>
            </w:r>
          </w:p>
        </w:tc>
        <w:tc>
          <w:tcPr>
            <w:tcW w:w="5520" w:type="dxa"/>
          </w:tcPr>
          <w:p w14:paraId="4FC12809" w14:textId="6FDD4318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Lo ingresa a la partida</w:t>
            </w:r>
          </w:p>
        </w:tc>
      </w:tr>
    </w:tbl>
    <w:p w14:paraId="72ACE22D" w14:textId="42ECC3EF" w:rsidR="5483E060" w:rsidRDefault="5483E060" w:rsidP="5483E060">
      <w:pPr>
        <w:rPr>
          <w:sz w:val="22"/>
          <w:szCs w:val="22"/>
          <w:lang w:val="es-419"/>
        </w:rPr>
      </w:pPr>
    </w:p>
    <w:p w14:paraId="232927B3" w14:textId="08577F9B" w:rsidR="5483E060" w:rsidRDefault="00A108DE" w:rsidP="5483E060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ab/>
      </w:r>
    </w:p>
    <w:p w14:paraId="1FC719C7" w14:textId="1BB58DDC" w:rsidR="00A108DE" w:rsidRDefault="00A108DE" w:rsidP="5483E060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ab/>
        <w:t xml:space="preserve">3.1.3 El código es erróneo 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1701"/>
        <w:gridCol w:w="5669"/>
      </w:tblGrid>
      <w:tr w:rsidR="00A108DE" w14:paraId="4438AB30" w14:textId="77777777" w:rsidTr="00A108DE">
        <w:tc>
          <w:tcPr>
            <w:tcW w:w="992" w:type="dxa"/>
          </w:tcPr>
          <w:p w14:paraId="019221D3" w14:textId="32E39444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Paso</w:t>
            </w:r>
          </w:p>
        </w:tc>
        <w:tc>
          <w:tcPr>
            <w:tcW w:w="1701" w:type="dxa"/>
          </w:tcPr>
          <w:p w14:paraId="5E285139" w14:textId="65766E5F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Rol</w:t>
            </w:r>
          </w:p>
        </w:tc>
        <w:tc>
          <w:tcPr>
            <w:tcW w:w="5669" w:type="dxa"/>
          </w:tcPr>
          <w:p w14:paraId="4BC0F30A" w14:textId="3D962B66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 xml:space="preserve">Acción </w:t>
            </w:r>
          </w:p>
        </w:tc>
      </w:tr>
      <w:tr w:rsidR="00A108DE" w14:paraId="72984E3F" w14:textId="77777777" w:rsidTr="00A108DE">
        <w:tc>
          <w:tcPr>
            <w:tcW w:w="992" w:type="dxa"/>
          </w:tcPr>
          <w:p w14:paraId="4D0C2123" w14:textId="5C83CFE9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3.1.3.1</w:t>
            </w:r>
          </w:p>
        </w:tc>
        <w:tc>
          <w:tcPr>
            <w:tcW w:w="1701" w:type="dxa"/>
          </w:tcPr>
          <w:p w14:paraId="6560073E" w14:textId="5B2F5F24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Usuario</w:t>
            </w:r>
          </w:p>
        </w:tc>
        <w:tc>
          <w:tcPr>
            <w:tcW w:w="5669" w:type="dxa"/>
          </w:tcPr>
          <w:p w14:paraId="3002B2F6" w14:textId="6C262388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Ingresa código</w:t>
            </w:r>
          </w:p>
        </w:tc>
      </w:tr>
      <w:tr w:rsidR="00A108DE" w14:paraId="18498F81" w14:textId="77777777" w:rsidTr="00A108DE">
        <w:tc>
          <w:tcPr>
            <w:tcW w:w="992" w:type="dxa"/>
          </w:tcPr>
          <w:p w14:paraId="57FEC0A5" w14:textId="306F501D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3.1.3.2</w:t>
            </w:r>
          </w:p>
        </w:tc>
        <w:tc>
          <w:tcPr>
            <w:tcW w:w="1701" w:type="dxa"/>
          </w:tcPr>
          <w:p w14:paraId="63315A39" w14:textId="2EE32C4D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Sistema</w:t>
            </w:r>
          </w:p>
        </w:tc>
        <w:tc>
          <w:tcPr>
            <w:tcW w:w="5669" w:type="dxa"/>
          </w:tcPr>
          <w:p w14:paraId="775F2634" w14:textId="27FAE149" w:rsidR="00A108DE" w:rsidRDefault="00A108DE" w:rsidP="5483E060">
            <w:pPr>
              <w:rPr>
                <w:sz w:val="22"/>
                <w:szCs w:val="22"/>
                <w:lang w:val="es-419"/>
              </w:rPr>
            </w:pPr>
            <w:r>
              <w:rPr>
                <w:sz w:val="22"/>
                <w:szCs w:val="22"/>
                <w:lang w:val="es-419"/>
              </w:rPr>
              <w:t>Código es erróneo</w:t>
            </w:r>
          </w:p>
        </w:tc>
      </w:tr>
    </w:tbl>
    <w:p w14:paraId="1F0FFAA7" w14:textId="77777777" w:rsidR="00A108DE" w:rsidRDefault="00A108DE" w:rsidP="5483E060">
      <w:pPr>
        <w:rPr>
          <w:sz w:val="22"/>
          <w:szCs w:val="22"/>
          <w:lang w:val="es-419"/>
        </w:rPr>
      </w:pPr>
    </w:p>
    <w:p w14:paraId="5DADC15A" w14:textId="3824CA25" w:rsidR="00A108DE" w:rsidRDefault="00761FA3" w:rsidP="5483E060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ab/>
      </w:r>
    </w:p>
    <w:p w14:paraId="4CC18C00" w14:textId="77777777" w:rsidR="00761FA3" w:rsidRDefault="00761FA3" w:rsidP="5483E060">
      <w:pPr>
        <w:rPr>
          <w:sz w:val="22"/>
          <w:szCs w:val="22"/>
          <w:lang w:val="es-419"/>
        </w:rPr>
      </w:pPr>
    </w:p>
    <w:p w14:paraId="647DC291" w14:textId="479E2FDC" w:rsidR="00A108DE" w:rsidRDefault="00A108DE" w:rsidP="5483E060">
      <w:pPr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ab/>
      </w:r>
    </w:p>
    <w:p w14:paraId="4D4CFC64" w14:textId="457B8B4D" w:rsidR="30FAAC67" w:rsidRDefault="30FAAC67" w:rsidP="5483E060">
      <w:pPr>
        <w:ind w:firstLine="720"/>
        <w:rPr>
          <w:sz w:val="22"/>
          <w:szCs w:val="22"/>
          <w:lang w:val="es-419"/>
        </w:rPr>
      </w:pPr>
      <w:r w:rsidRPr="5483E060">
        <w:rPr>
          <w:sz w:val="22"/>
          <w:szCs w:val="22"/>
          <w:lang w:val="es-419"/>
        </w:rPr>
        <w:t xml:space="preserve">1.1 </w:t>
      </w:r>
      <w:r w:rsidRPr="5483E060">
        <w:rPr>
          <w:b/>
          <w:bCs/>
          <w:sz w:val="22"/>
          <w:szCs w:val="22"/>
          <w:lang w:val="es-419"/>
        </w:rPr>
        <w:t>El usuario esta con penalización</w:t>
      </w:r>
    </w:p>
    <w:p w14:paraId="1FB5318D" w14:textId="2F328725" w:rsidR="5483E060" w:rsidRDefault="5483E060" w:rsidP="5483E060">
      <w:pPr>
        <w:ind w:firstLine="720"/>
        <w:rPr>
          <w:sz w:val="22"/>
          <w:szCs w:val="22"/>
          <w:lang w:val="es-419"/>
        </w:rPr>
      </w:pPr>
    </w:p>
    <w:tbl>
      <w:tblPr>
        <w:tblStyle w:val="Tablaconcuadrcula"/>
        <w:tblW w:w="0" w:type="auto"/>
        <w:tblInd w:w="1020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5415"/>
      </w:tblGrid>
      <w:tr w:rsidR="5483E060" w14:paraId="17623BEB" w14:textId="77777777" w:rsidTr="5483E060">
        <w:trPr>
          <w:trHeight w:val="300"/>
        </w:trPr>
        <w:tc>
          <w:tcPr>
            <w:tcW w:w="870" w:type="dxa"/>
          </w:tcPr>
          <w:p w14:paraId="630EE8FF" w14:textId="3487B425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Paso</w:t>
            </w:r>
          </w:p>
        </w:tc>
        <w:tc>
          <w:tcPr>
            <w:tcW w:w="2010" w:type="dxa"/>
          </w:tcPr>
          <w:p w14:paraId="692E3059" w14:textId="583A2C2E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Rol</w:t>
            </w:r>
          </w:p>
        </w:tc>
        <w:tc>
          <w:tcPr>
            <w:tcW w:w="5415" w:type="dxa"/>
          </w:tcPr>
          <w:p w14:paraId="00C1B472" w14:textId="02C5CE13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Acción</w:t>
            </w:r>
          </w:p>
        </w:tc>
      </w:tr>
      <w:tr w:rsidR="5483E060" w14:paraId="1632410A" w14:textId="77777777" w:rsidTr="5483E060">
        <w:trPr>
          <w:trHeight w:val="300"/>
        </w:trPr>
        <w:tc>
          <w:tcPr>
            <w:tcW w:w="870" w:type="dxa"/>
          </w:tcPr>
          <w:p w14:paraId="4B017F3D" w14:textId="59F91C20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1.1</w:t>
            </w:r>
          </w:p>
        </w:tc>
        <w:tc>
          <w:tcPr>
            <w:tcW w:w="2010" w:type="dxa"/>
          </w:tcPr>
          <w:p w14:paraId="140ACD27" w14:textId="6CFFD503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Usuario</w:t>
            </w:r>
          </w:p>
        </w:tc>
        <w:tc>
          <w:tcPr>
            <w:tcW w:w="5415" w:type="dxa"/>
          </w:tcPr>
          <w:p w14:paraId="75180A94" w14:textId="0D4C9E7F" w:rsidR="5483E060" w:rsidRDefault="5483E060" w:rsidP="5483E060">
            <w:pPr>
              <w:rPr>
                <w:sz w:val="22"/>
                <w:szCs w:val="22"/>
              </w:rPr>
            </w:pPr>
            <w:r w:rsidRPr="5483E060">
              <w:rPr>
                <w:sz w:val="22"/>
                <w:szCs w:val="22"/>
              </w:rPr>
              <w:t>Debe esperar el tiempo de sanción para volver a jugar</w:t>
            </w:r>
          </w:p>
        </w:tc>
      </w:tr>
    </w:tbl>
    <w:p w14:paraId="5EC3EC6D" w14:textId="4FC70BB8" w:rsidR="5483E060" w:rsidRDefault="5483E060" w:rsidP="5483E060">
      <w:pPr>
        <w:rPr>
          <w:lang w:val="es-419"/>
        </w:rPr>
      </w:pPr>
    </w:p>
    <w:p w14:paraId="7B022D49" w14:textId="77777777" w:rsidR="00C6006F" w:rsidRDefault="00C6006F"/>
    <w:p w14:paraId="1D9036B1" w14:textId="77777777" w:rsidR="00C6006F" w:rsidRDefault="00DD6B88">
      <w:pPr>
        <w:pStyle w:val="Ttulo1"/>
        <w:widowControl/>
      </w:pPr>
      <w:bookmarkStart w:id="14" w:name="_Toc423410253"/>
      <w:bookmarkStart w:id="15" w:name="_Toc425054512"/>
      <w:bookmarkStart w:id="16" w:name="_Toc36209909"/>
      <w:proofErr w:type="spellStart"/>
      <w:r>
        <w:t>Preconditions</w:t>
      </w:r>
      <w:bookmarkEnd w:id="14"/>
      <w:bookmarkEnd w:id="15"/>
      <w:bookmarkEnd w:id="16"/>
      <w:proofErr w:type="spellEnd"/>
    </w:p>
    <w:p w14:paraId="46B8D3C5" w14:textId="728002C2" w:rsidR="00C6006F" w:rsidRPr="002F14E7" w:rsidRDefault="002F14E7">
      <w:pPr>
        <w:pStyle w:val="Ttulo2"/>
        <w:widowControl/>
        <w:rPr>
          <w:rFonts w:ascii="Times New Roman" w:hAnsi="Times New Roman"/>
          <w:b w:val="0"/>
        </w:rPr>
      </w:pPr>
      <w:r w:rsidRPr="5483E060">
        <w:rPr>
          <w:rFonts w:ascii="Times New Roman" w:hAnsi="Times New Roman"/>
          <w:b w:val="0"/>
        </w:rPr>
        <w:t>El servidor debe estar en línea.</w:t>
      </w:r>
    </w:p>
    <w:p w14:paraId="33F6D299" w14:textId="362C6D17" w:rsidR="002F14E7" w:rsidRPr="002F14E7" w:rsidRDefault="54A4E73E" w:rsidP="002F14E7">
      <w:r>
        <w:t>7</w:t>
      </w:r>
      <w:r w:rsidR="002F14E7">
        <w:t>.2</w:t>
      </w:r>
      <w:r w:rsidR="0EB53C29">
        <w:t xml:space="preserve">        </w:t>
      </w:r>
      <w:r w:rsidR="002F14E7">
        <w:tab/>
        <w:t>El jugador debe saber jugar.</w:t>
      </w:r>
    </w:p>
    <w:p w14:paraId="2C208E36" w14:textId="1AF9B42B" w:rsidR="00C6006F" w:rsidRDefault="00DD6B88" w:rsidP="002F14E7">
      <w:pPr>
        <w:pStyle w:val="Ttulo1"/>
        <w:widowControl/>
      </w:pPr>
      <w:bookmarkStart w:id="17" w:name="_Toc423410255"/>
      <w:bookmarkStart w:id="18" w:name="_Toc425054514"/>
      <w:bookmarkStart w:id="19" w:name="_Toc36209911"/>
      <w:proofErr w:type="spellStart"/>
      <w:r>
        <w:t>Postconditions</w:t>
      </w:r>
      <w:bookmarkEnd w:id="17"/>
      <w:bookmarkEnd w:id="18"/>
      <w:bookmarkEnd w:id="19"/>
      <w:proofErr w:type="spellEnd"/>
    </w:p>
    <w:p w14:paraId="77FC8667" w14:textId="6E37ED44" w:rsidR="00C6006F" w:rsidRPr="002F14E7" w:rsidRDefault="002F14E7">
      <w:pPr>
        <w:pStyle w:val="Ttulo2"/>
        <w:widowControl/>
        <w:rPr>
          <w:b w:val="0"/>
        </w:rPr>
      </w:pPr>
      <w:r>
        <w:rPr>
          <w:b w:val="0"/>
        </w:rPr>
        <w:t>El usuario debe tener otros usuarios con acceso a la página para poder jugar.</w:t>
      </w:r>
    </w:p>
    <w:p w14:paraId="2DBD26FD" w14:textId="77777777" w:rsidR="00C6006F" w:rsidRDefault="00DD6B88">
      <w:pPr>
        <w:pStyle w:val="Ttulo1"/>
      </w:pPr>
      <w:bookmarkStart w:id="20" w:name="_Toc36209913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20"/>
      <w:proofErr w:type="spellEnd"/>
    </w:p>
    <w:p w14:paraId="6B31E60B" w14:textId="066760CF" w:rsidR="00DD6B88" w:rsidRPr="002F14E7" w:rsidRDefault="002F14E7" w:rsidP="5483E060">
      <w:pPr>
        <w:pStyle w:val="Ttulo2"/>
        <w:widowControl/>
        <w:rPr>
          <w:b w:val="0"/>
        </w:rPr>
      </w:pPr>
      <w:r>
        <w:rPr>
          <w:b w:val="0"/>
        </w:rPr>
        <w:t>El servidor debe tener la capacidad de manejar múltiples partidas simultáneamente en las que habrá de 2 a 4 jugadores conectados a la misma partida.</w:t>
      </w:r>
    </w:p>
    <w:p w14:paraId="24FA2B8F" w14:textId="6AAE6198" w:rsidR="5483E060" w:rsidRDefault="5483E060" w:rsidP="5483E060"/>
    <w:p w14:paraId="65C31E9F" w14:textId="0FF4321B" w:rsidR="5483E060" w:rsidRDefault="5483E060" w:rsidP="5483E060"/>
    <w:p w14:paraId="13E85FD5" w14:textId="693B9A66" w:rsidR="5483E060" w:rsidRDefault="5483E060" w:rsidP="5483E060"/>
    <w:sectPr w:rsidR="5483E060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5E0A9" w14:textId="77777777" w:rsidR="00D11928" w:rsidRDefault="00D11928">
      <w:pPr>
        <w:spacing w:line="240" w:lineRule="auto"/>
      </w:pPr>
      <w:r>
        <w:separator/>
      </w:r>
    </w:p>
  </w:endnote>
  <w:endnote w:type="continuationSeparator" w:id="0">
    <w:p w14:paraId="30D481BF" w14:textId="77777777" w:rsidR="00D11928" w:rsidRDefault="00D11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F7DB8E" w14:paraId="03E840E8" w14:textId="77777777" w:rsidTr="07F7DB8E">
      <w:tc>
        <w:tcPr>
          <w:tcW w:w="3120" w:type="dxa"/>
        </w:tcPr>
        <w:p w14:paraId="53FF558E" w14:textId="46731E6A" w:rsidR="07F7DB8E" w:rsidRDefault="07F7DB8E" w:rsidP="07F7DB8E">
          <w:pPr>
            <w:pStyle w:val="Encabezado"/>
            <w:ind w:left="-115"/>
          </w:pPr>
        </w:p>
      </w:tc>
      <w:tc>
        <w:tcPr>
          <w:tcW w:w="3120" w:type="dxa"/>
        </w:tcPr>
        <w:p w14:paraId="66824ABE" w14:textId="6140D299" w:rsidR="07F7DB8E" w:rsidRDefault="07F7DB8E" w:rsidP="07F7DB8E">
          <w:pPr>
            <w:pStyle w:val="Encabezado"/>
            <w:jc w:val="center"/>
          </w:pPr>
        </w:p>
      </w:tc>
      <w:tc>
        <w:tcPr>
          <w:tcW w:w="3120" w:type="dxa"/>
        </w:tcPr>
        <w:p w14:paraId="7AF0861D" w14:textId="232EB373" w:rsidR="07F7DB8E" w:rsidRDefault="07F7DB8E" w:rsidP="07F7DB8E">
          <w:pPr>
            <w:pStyle w:val="Encabezado"/>
            <w:ind w:right="-115"/>
            <w:jc w:val="right"/>
          </w:pPr>
        </w:p>
      </w:tc>
    </w:tr>
  </w:tbl>
  <w:p w14:paraId="7CDEABAD" w14:textId="2C112582" w:rsidR="07F7DB8E" w:rsidRDefault="07F7DB8E" w:rsidP="07F7DB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006F" w14:paraId="23C195C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F69BEF" w14:textId="77777777" w:rsidR="00C6006F" w:rsidRDefault="00DD6B88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C90700" w14:textId="5106DCD1" w:rsidR="00C6006F" w:rsidRDefault="00DD6B8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45741">
            <w:t>FF++;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64C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1E697C" w14:textId="77777777" w:rsidR="00C6006F" w:rsidRDefault="00DD6B8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820D7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49B19E7" w14:textId="77777777" w:rsidR="00C6006F" w:rsidRDefault="00C600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4CBDA" w14:textId="77777777" w:rsidR="00D11928" w:rsidRDefault="00D11928">
      <w:pPr>
        <w:spacing w:line="240" w:lineRule="auto"/>
      </w:pPr>
      <w:r>
        <w:separator/>
      </w:r>
    </w:p>
  </w:footnote>
  <w:footnote w:type="continuationSeparator" w:id="0">
    <w:p w14:paraId="64502DAF" w14:textId="77777777" w:rsidR="00D11928" w:rsidRDefault="00D11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B5A11" w14:textId="77777777" w:rsidR="00C6006F" w:rsidRDefault="00C6006F">
    <w:pPr>
      <w:rPr>
        <w:sz w:val="24"/>
      </w:rPr>
    </w:pPr>
  </w:p>
  <w:p w14:paraId="228B3756" w14:textId="77777777" w:rsidR="00C6006F" w:rsidRDefault="00C6006F">
    <w:pPr>
      <w:pBdr>
        <w:top w:val="single" w:sz="6" w:space="1" w:color="auto"/>
      </w:pBdr>
      <w:rPr>
        <w:sz w:val="24"/>
      </w:rPr>
    </w:pPr>
  </w:p>
  <w:p w14:paraId="33BA4250" w14:textId="2DFB74DB" w:rsidR="00C6006F" w:rsidRDefault="00685852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FF++;</w:t>
    </w:r>
  </w:p>
  <w:p w14:paraId="0B8EC870" w14:textId="77777777" w:rsidR="00C6006F" w:rsidRDefault="00C600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006F" w14:paraId="515ABB97" w14:textId="77777777">
      <w:tc>
        <w:tcPr>
          <w:tcW w:w="6379" w:type="dxa"/>
        </w:tcPr>
        <w:p w14:paraId="0B755F9B" w14:textId="500D389D" w:rsidR="00C6006F" w:rsidRDefault="000F782D">
          <w:proofErr w:type="spellStart"/>
          <w:r>
            <w:t>Care</w:t>
          </w:r>
          <w:proofErr w:type="spellEnd"/>
          <w:r>
            <w:t xml:space="preserve"> Caca Online</w:t>
          </w:r>
        </w:p>
      </w:tc>
      <w:tc>
        <w:tcPr>
          <w:tcW w:w="3179" w:type="dxa"/>
        </w:tcPr>
        <w:p w14:paraId="30E16133" w14:textId="69F3886F" w:rsidR="00C6006F" w:rsidRDefault="00DD6B8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</w:t>
          </w:r>
          <w:r w:rsidR="00C36045">
            <w:t>1</w:t>
          </w:r>
        </w:p>
      </w:tc>
    </w:tr>
    <w:tr w:rsidR="00C6006F" w14:paraId="2FB3450C" w14:textId="77777777">
      <w:tc>
        <w:tcPr>
          <w:tcW w:w="6379" w:type="dxa"/>
        </w:tcPr>
        <w:p w14:paraId="20DB766F" w14:textId="472207A1" w:rsidR="00C6006F" w:rsidRDefault="00DD6B88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820D72">
            <w:t xml:space="preserve">Use-Case </w:t>
          </w:r>
          <w:proofErr w:type="spellStart"/>
          <w:r w:rsidR="00820D72">
            <w:t>Specification</w:t>
          </w:r>
          <w:proofErr w:type="spellEnd"/>
          <w:r w:rsidR="00820D72">
            <w:t xml:space="preserve">: </w:t>
          </w:r>
          <w:r w:rsidR="00C36045">
            <w:t>Iniciar sesión</w:t>
          </w:r>
          <w:r>
            <w:fldChar w:fldCharType="end"/>
          </w:r>
        </w:p>
      </w:tc>
      <w:tc>
        <w:tcPr>
          <w:tcW w:w="3179" w:type="dxa"/>
        </w:tcPr>
        <w:p w14:paraId="1E5B4D5A" w14:textId="36200730" w:rsidR="00C6006F" w:rsidRDefault="00DD6B88">
          <w:r>
            <w:t xml:space="preserve">  Date:  </w:t>
          </w:r>
          <w:r w:rsidR="00C36045">
            <w:t>18</w:t>
          </w:r>
          <w:r w:rsidR="000F782D">
            <w:t>/0</w:t>
          </w:r>
          <w:r w:rsidR="00C36045">
            <w:t>7</w:t>
          </w:r>
          <w:r w:rsidR="000F782D">
            <w:t>/2020</w:t>
          </w:r>
        </w:p>
      </w:tc>
    </w:tr>
    <w:tr w:rsidR="00C6006F" w14:paraId="610B3BBF" w14:textId="77777777">
      <w:tc>
        <w:tcPr>
          <w:tcW w:w="9558" w:type="dxa"/>
          <w:gridSpan w:val="2"/>
        </w:tcPr>
        <w:p w14:paraId="0B6C9E8D" w14:textId="4B454478" w:rsidR="00C6006F" w:rsidRDefault="00C6006F"/>
      </w:tc>
    </w:tr>
  </w:tbl>
  <w:p w14:paraId="06FFF4E4" w14:textId="77777777" w:rsidR="00C6006F" w:rsidRDefault="00C600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362E7B"/>
    <w:multiLevelType w:val="hybridMultilevel"/>
    <w:tmpl w:val="ADDEA646"/>
    <w:lvl w:ilvl="0" w:tplc="66D097A0">
      <w:start w:val="1"/>
      <w:numFmt w:val="decimal"/>
      <w:lvlText w:val="%1."/>
      <w:lvlJc w:val="left"/>
      <w:pPr>
        <w:ind w:left="720" w:hanging="360"/>
      </w:pPr>
    </w:lvl>
    <w:lvl w:ilvl="1" w:tplc="5114FE74">
      <w:start w:val="1"/>
      <w:numFmt w:val="lowerLetter"/>
      <w:lvlText w:val="%2."/>
      <w:lvlJc w:val="left"/>
      <w:pPr>
        <w:ind w:left="1440" w:hanging="360"/>
      </w:pPr>
    </w:lvl>
    <w:lvl w:ilvl="2" w:tplc="37C85CE8">
      <w:start w:val="1"/>
      <w:numFmt w:val="lowerRoman"/>
      <w:lvlText w:val="%3."/>
      <w:lvlJc w:val="right"/>
      <w:pPr>
        <w:ind w:left="2160" w:hanging="180"/>
      </w:pPr>
    </w:lvl>
    <w:lvl w:ilvl="3" w:tplc="CC6CDF64">
      <w:start w:val="1"/>
      <w:numFmt w:val="decimal"/>
      <w:lvlText w:val="%4."/>
      <w:lvlJc w:val="left"/>
      <w:pPr>
        <w:ind w:left="2880" w:hanging="360"/>
      </w:pPr>
    </w:lvl>
    <w:lvl w:ilvl="4" w:tplc="7A4296CC">
      <w:start w:val="1"/>
      <w:numFmt w:val="lowerLetter"/>
      <w:lvlText w:val="%5."/>
      <w:lvlJc w:val="left"/>
      <w:pPr>
        <w:ind w:left="3600" w:hanging="360"/>
      </w:pPr>
    </w:lvl>
    <w:lvl w:ilvl="5" w:tplc="938CC858">
      <w:start w:val="1"/>
      <w:numFmt w:val="lowerRoman"/>
      <w:lvlText w:val="%6."/>
      <w:lvlJc w:val="right"/>
      <w:pPr>
        <w:ind w:left="4320" w:hanging="180"/>
      </w:pPr>
    </w:lvl>
    <w:lvl w:ilvl="6" w:tplc="5C7451C4">
      <w:start w:val="1"/>
      <w:numFmt w:val="decimal"/>
      <w:lvlText w:val="%7."/>
      <w:lvlJc w:val="left"/>
      <w:pPr>
        <w:ind w:left="5040" w:hanging="360"/>
      </w:pPr>
    </w:lvl>
    <w:lvl w:ilvl="7" w:tplc="42320480">
      <w:start w:val="1"/>
      <w:numFmt w:val="lowerLetter"/>
      <w:lvlText w:val="%8."/>
      <w:lvlJc w:val="left"/>
      <w:pPr>
        <w:ind w:left="5760" w:hanging="360"/>
      </w:pPr>
    </w:lvl>
    <w:lvl w:ilvl="8" w:tplc="E0E68B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05C5A"/>
    <w:multiLevelType w:val="hybridMultilevel"/>
    <w:tmpl w:val="CC460FA6"/>
    <w:lvl w:ilvl="0" w:tplc="80E2EC0A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6B677F3"/>
    <w:multiLevelType w:val="multilevel"/>
    <w:tmpl w:val="CBECB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1"/>
  </w:num>
  <w:num w:numId="5">
    <w:abstractNumId w:val="22"/>
  </w:num>
  <w:num w:numId="6">
    <w:abstractNumId w:val="16"/>
  </w:num>
  <w:num w:numId="7">
    <w:abstractNumId w:val="1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0"/>
  </w:num>
  <w:num w:numId="11">
    <w:abstractNumId w:val="3"/>
  </w:num>
  <w:num w:numId="12">
    <w:abstractNumId w:val="12"/>
  </w:num>
  <w:num w:numId="13">
    <w:abstractNumId w:val="10"/>
  </w:num>
  <w:num w:numId="14">
    <w:abstractNumId w:val="19"/>
  </w:num>
  <w:num w:numId="15">
    <w:abstractNumId w:val="9"/>
  </w:num>
  <w:num w:numId="16">
    <w:abstractNumId w:val="4"/>
  </w:num>
  <w:num w:numId="17">
    <w:abstractNumId w:val="18"/>
  </w:num>
  <w:num w:numId="18">
    <w:abstractNumId w:val="14"/>
  </w:num>
  <w:num w:numId="19">
    <w:abstractNumId w:val="7"/>
  </w:num>
  <w:num w:numId="20">
    <w:abstractNumId w:val="13"/>
  </w:num>
  <w:num w:numId="21">
    <w:abstractNumId w:val="8"/>
  </w:num>
  <w:num w:numId="22">
    <w:abstractNumId w:val="17"/>
  </w:num>
  <w:num w:numId="23">
    <w:abstractNumId w:val="2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F782D"/>
    <w:rsid w:val="002F14E7"/>
    <w:rsid w:val="005464C9"/>
    <w:rsid w:val="005C6471"/>
    <w:rsid w:val="00645741"/>
    <w:rsid w:val="00685852"/>
    <w:rsid w:val="00726169"/>
    <w:rsid w:val="00761FA3"/>
    <w:rsid w:val="007C3833"/>
    <w:rsid w:val="00820D72"/>
    <w:rsid w:val="00A108DE"/>
    <w:rsid w:val="00C36045"/>
    <w:rsid w:val="00C6006F"/>
    <w:rsid w:val="00D11928"/>
    <w:rsid w:val="00DA5AB7"/>
    <w:rsid w:val="00DD6B88"/>
    <w:rsid w:val="00E7751A"/>
    <w:rsid w:val="02BCC82F"/>
    <w:rsid w:val="07F7DB8E"/>
    <w:rsid w:val="08D7A123"/>
    <w:rsid w:val="0AE59DA8"/>
    <w:rsid w:val="0BF86F33"/>
    <w:rsid w:val="0EB53C29"/>
    <w:rsid w:val="0EE899BA"/>
    <w:rsid w:val="10C460A7"/>
    <w:rsid w:val="122DB44E"/>
    <w:rsid w:val="13EA60F0"/>
    <w:rsid w:val="1456F88C"/>
    <w:rsid w:val="14831695"/>
    <w:rsid w:val="14A25784"/>
    <w:rsid w:val="153EB4F6"/>
    <w:rsid w:val="173F1862"/>
    <w:rsid w:val="18072FAF"/>
    <w:rsid w:val="18580403"/>
    <w:rsid w:val="19BB0183"/>
    <w:rsid w:val="1D1DBB2E"/>
    <w:rsid w:val="22328BD8"/>
    <w:rsid w:val="22A1FE6D"/>
    <w:rsid w:val="251C202A"/>
    <w:rsid w:val="25780406"/>
    <w:rsid w:val="25F55400"/>
    <w:rsid w:val="28D9B402"/>
    <w:rsid w:val="2C63FE0C"/>
    <w:rsid w:val="2F979D69"/>
    <w:rsid w:val="303ACBA7"/>
    <w:rsid w:val="30D61F18"/>
    <w:rsid w:val="30FAAC67"/>
    <w:rsid w:val="3203EB84"/>
    <w:rsid w:val="327FD051"/>
    <w:rsid w:val="3285BA06"/>
    <w:rsid w:val="357FC47F"/>
    <w:rsid w:val="3ABAD510"/>
    <w:rsid w:val="3D3A5B82"/>
    <w:rsid w:val="401355ED"/>
    <w:rsid w:val="41A0BA37"/>
    <w:rsid w:val="430E0512"/>
    <w:rsid w:val="435E36DF"/>
    <w:rsid w:val="441AF9FF"/>
    <w:rsid w:val="49396AC3"/>
    <w:rsid w:val="494D5E06"/>
    <w:rsid w:val="4CDE19AF"/>
    <w:rsid w:val="4D85F68F"/>
    <w:rsid w:val="4DEBCC6D"/>
    <w:rsid w:val="4DF359B5"/>
    <w:rsid w:val="4E024AE7"/>
    <w:rsid w:val="522EE13C"/>
    <w:rsid w:val="526E3F2B"/>
    <w:rsid w:val="5306DD32"/>
    <w:rsid w:val="5308A525"/>
    <w:rsid w:val="5483E060"/>
    <w:rsid w:val="54A4E73E"/>
    <w:rsid w:val="5A7FB007"/>
    <w:rsid w:val="5B3CC18A"/>
    <w:rsid w:val="5C59519D"/>
    <w:rsid w:val="5D3D26D1"/>
    <w:rsid w:val="61174ED9"/>
    <w:rsid w:val="6358619E"/>
    <w:rsid w:val="666B0794"/>
    <w:rsid w:val="66E22A5F"/>
    <w:rsid w:val="67A0F0BB"/>
    <w:rsid w:val="684867DA"/>
    <w:rsid w:val="69014EAD"/>
    <w:rsid w:val="6AFB5495"/>
    <w:rsid w:val="6E981EED"/>
    <w:rsid w:val="6FAEA08A"/>
    <w:rsid w:val="71F5DB49"/>
    <w:rsid w:val="71F6DF0F"/>
    <w:rsid w:val="73C01199"/>
    <w:rsid w:val="74AEF8F1"/>
    <w:rsid w:val="757BEEB7"/>
    <w:rsid w:val="7B7D20CE"/>
    <w:rsid w:val="7BE4B92F"/>
    <w:rsid w:val="7DE300E5"/>
    <w:rsid w:val="7E92C908"/>
    <w:rsid w:val="7EF06C0E"/>
    <w:rsid w:val="7FBA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731AD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Prrafodelista">
    <w:name w:val="List Paragraph"/>
    <w:basedOn w:val="Normal"/>
    <w:uiPriority w:val="34"/>
    <w:qFormat/>
    <w:rsid w:val="000F7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5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Uso.dot</Template>
  <TotalTime>29</TotalTime>
  <Pages>6</Pages>
  <Words>766</Words>
  <Characters>4219</Characters>
  <Application>Microsoft Office Word</Application>
  <DocSecurity>0</DocSecurity>
  <Lines>35</Lines>
  <Paragraphs>9</Paragraphs>
  <ScaleCrop>false</ScaleCrop>
  <Company>&lt;Company Name&gt;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carlos quintanilla manzano</cp:lastModifiedBy>
  <cp:revision>10</cp:revision>
  <cp:lastPrinted>1900-01-01T03:00:00Z</cp:lastPrinted>
  <dcterms:created xsi:type="dcterms:W3CDTF">2020-03-27T16:56:00Z</dcterms:created>
  <dcterms:modified xsi:type="dcterms:W3CDTF">2020-07-20T01:18:00Z</dcterms:modified>
</cp:coreProperties>
</file>